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95DC7" w14:textId="1FD12F6A" w:rsidR="008C572F" w:rsidRDefault="00555499" w:rsidP="00FD249E">
      <w:r>
        <w:rPr>
          <w:noProof/>
        </w:rPr>
        <w:drawing>
          <wp:inline distT="0" distB="0" distL="0" distR="0" wp14:anchorId="783E6B12" wp14:editId="7B334E20">
            <wp:extent cx="6858000" cy="6858000"/>
            <wp:effectExtent l="0" t="0" r="0" b="0"/>
            <wp:docPr id="1328940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sidR="00567AE2">
        <w:rPr>
          <w:noProof/>
        </w:rPr>
        <mc:AlternateContent>
          <mc:Choice Requires="wps">
            <w:drawing>
              <wp:anchor distT="0" distB="0" distL="114300" distR="114300" simplePos="0" relativeHeight="251661312" behindDoc="0" locked="0" layoutInCell="1" allowOverlap="1" wp14:anchorId="482A5B36" wp14:editId="1C5E6DA4">
                <wp:simplePos x="0" y="0"/>
                <wp:positionH relativeFrom="column">
                  <wp:posOffset>1272239</wp:posOffset>
                </wp:positionH>
                <wp:positionV relativeFrom="paragraph">
                  <wp:posOffset>6012147</wp:posOffset>
                </wp:positionV>
                <wp:extent cx="6849110" cy="6858000"/>
                <wp:effectExtent l="0" t="0" r="0" b="0"/>
                <wp:wrapNone/>
                <wp:docPr id="1582576500" name="Text Box 1"/>
                <wp:cNvGraphicFramePr/>
                <a:graphic xmlns:a="http://schemas.openxmlformats.org/drawingml/2006/main">
                  <a:graphicData uri="http://schemas.microsoft.com/office/word/2010/wordprocessingShape">
                    <wps:wsp>
                      <wps:cNvSpPr txBox="1"/>
                      <wps:spPr>
                        <a:xfrm>
                          <a:off x="0" y="0"/>
                          <a:ext cx="6849110" cy="6858000"/>
                        </a:xfrm>
                        <a:prstGeom prst="rect">
                          <a:avLst/>
                        </a:prstGeom>
                        <a:noFill/>
                        <a:ln>
                          <a:noFill/>
                        </a:ln>
                      </wps:spPr>
                      <wps:txbx>
                        <w:txbxContent>
                          <w:p w14:paraId="709F8DDF" w14:textId="02332A86" w:rsidR="00DA0017" w:rsidRPr="00DC1F37" w:rsidRDefault="00DA0017" w:rsidP="00DA0017">
                            <w:pPr>
                              <w:jc w:val="center"/>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DC1F37">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t>By Ansa Raghunath</w:t>
                            </w:r>
                          </w:p>
                          <w:p w14:paraId="6B7249F5" w14:textId="77777777" w:rsidR="00DA0017" w:rsidRDefault="00DA00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82A5B36" id="_x0000_t202" coordsize="21600,21600" o:spt="202" path="m,l,21600r21600,l21600,xe">
                <v:stroke joinstyle="miter"/>
                <v:path gradientshapeok="t" o:connecttype="rect"/>
              </v:shapetype>
              <v:shape id="Text Box 1" o:spid="_x0000_s1026" type="#_x0000_t202" style="position:absolute;margin-left:100.2pt;margin-top:473.4pt;width:539.3pt;height:540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" filled="f" stroked="f">
                <v:textbox style="mso-fit-shape-to-text:t">
                  <w:txbxContent>
                    <w:p w14:paraId="709F8DDF" w14:textId="02332A86" w:rsidR="00DA0017" w:rsidRPr="00DC1F37" w:rsidRDefault="00DA0017" w:rsidP="00DA0017">
                      <w:pPr>
                        <w:jc w:val="center"/>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DC1F37">
                        <w:rPr>
                          <w:rFonts w:ascii="Copperplate Gothic Light" w:eastAsia="STCaiyun" w:hAnsi="Copperplate Gothic Light"/>
                          <w:b/>
                          <w:noProof/>
                          <w:color w:val="808080" w:themeColor="accent4"/>
                          <w:sz w:val="72"/>
                          <w:szCs w:val="72"/>
                          <w14:glow w14:rad="101600">
                            <w14:schemeClr w14:val="bg1">
                              <w14:alpha w14:val="60000"/>
                            </w14:schemeClr>
                          </w14:glow>
                          <w14:textOutline w14:w="0" w14:cap="flat" w14:cmpd="sng" w14:algn="ctr">
                            <w14:noFill/>
                            <w14:prstDash w14:val="solid"/>
                            <w14:round/>
                          </w14:textOutline>
                          <w14:props3d w14:extrusionH="57150" w14:contourW="0" w14:prstMaterial="softEdge">
                            <w14:bevelT w14:w="25400" w14:h="38100" w14:prst="circle"/>
                          </w14:props3d>
                        </w:rPr>
                        <w:t>By Ansa Raghunath</w:t>
                      </w:r>
                    </w:p>
                    <w:p w14:paraId="6B7249F5" w14:textId="77777777" w:rsidR="00DA0017" w:rsidRDefault="00DA0017"/>
                  </w:txbxContent>
                </v:textbox>
              </v:shape>
            </w:pict>
          </mc:Fallback>
        </mc:AlternateContent>
      </w:r>
      <w:r w:rsidR="00061203">
        <w:rPr>
          <w:noProof/>
        </w:rPr>
        <mc:AlternateContent>
          <mc:Choice Requires="wps">
            <w:drawing>
              <wp:anchor distT="0" distB="0" distL="114300" distR="114300" simplePos="0" relativeHeight="251659264" behindDoc="0" locked="0" layoutInCell="1" allowOverlap="1" wp14:anchorId="42641F44" wp14:editId="06E2A86A">
                <wp:simplePos x="0" y="0"/>
                <wp:positionH relativeFrom="margin">
                  <wp:posOffset>105878</wp:posOffset>
                </wp:positionH>
                <wp:positionV relativeFrom="paragraph">
                  <wp:posOffset>158984</wp:posOffset>
                </wp:positionV>
                <wp:extent cx="6836410" cy="1895475"/>
                <wp:effectExtent l="0" t="0" r="0" b="9525"/>
                <wp:wrapNone/>
                <wp:docPr id="692848638" name="Text Box 1"/>
                <wp:cNvGraphicFramePr/>
                <a:graphic xmlns:a="http://schemas.openxmlformats.org/drawingml/2006/main">
                  <a:graphicData uri="http://schemas.microsoft.com/office/word/2010/wordprocessingShape">
                    <wps:wsp>
                      <wps:cNvSpPr txBox="1"/>
                      <wps:spPr>
                        <a:xfrm>
                          <a:off x="0" y="0"/>
                          <a:ext cx="6836410" cy="1895475"/>
                        </a:xfrm>
                        <a:prstGeom prst="rect">
                          <a:avLst/>
                        </a:prstGeom>
                        <a:noFill/>
                        <a:ln>
                          <a:noFill/>
                        </a:ln>
                      </wps:spPr>
                      <wps:txbx>
                        <w:txbxContent>
                          <w:p w14:paraId="2190D2F8" w14:textId="0643CCBC" w:rsidR="00DA0017" w:rsidRPr="00DC1F37" w:rsidRDefault="00DA0017"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Helpers </w:t>
                            </w:r>
                          </w:p>
                          <w:p w14:paraId="4B069DF5" w14:textId="7BFEFF17" w:rsidR="00DA0017" w:rsidRPr="00DC1F37" w:rsidRDefault="00E8625B"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Supermarket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1F44" id="_x0000_s1027" type="#_x0000_t202" style="position:absolute;margin-left:8.35pt;margin-top:12.5pt;width:538.3pt;height:14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" filled="f" stroked="f">
                <v:textbox>
                  <w:txbxContent>
                    <w:p w14:paraId="2190D2F8" w14:textId="0643CCBC" w:rsidR="00DA0017" w:rsidRPr="00DC1F37" w:rsidRDefault="00DA0017"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Super Helpers </w:t>
                      </w:r>
                    </w:p>
                    <w:p w14:paraId="4B069DF5" w14:textId="7BFEFF17" w:rsidR="00DA0017" w:rsidRPr="00DC1F37" w:rsidRDefault="00E8625B" w:rsidP="00DA0017">
                      <w:pPr>
                        <w:spacing w:after="0" w:line="216" w:lineRule="auto"/>
                        <w:jc w:val="center"/>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F37">
                        <w:rPr>
                          <w:rFonts w:ascii="Copperplate Gothic Light" w:eastAsia="MingLiU" w:hAnsi="Copperplate Gothic Light" w:cs="Gautami"/>
                          <w:b/>
                          <w:bCs/>
                          <w:color w:val="000000" w:themeColor="text1"/>
                          <w:sz w:val="96"/>
                          <w:szCs w:val="96"/>
                          <w14:glow w14:rad="63500">
                            <w14:schemeClr w14:val="bg1">
                              <w14:alpha w14:val="60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Supermarket</w:t>
                      </w:r>
                    </w:p>
                  </w:txbxContent>
                </v:textbox>
                <w10:wrap anchorx="margin"/>
              </v:shape>
            </w:pict>
          </mc:Fallback>
        </mc:AlternateContent>
      </w:r>
    </w:p>
    <w:p w14:paraId="167955E9" w14:textId="2B921E80" w:rsidR="00B826B7" w:rsidRPr="00B826B7" w:rsidRDefault="001C3DC4" w:rsidP="001C3DC4">
      <w:r>
        <w:rPr>
          <w:noProof/>
        </w:rPr>
        <w:lastRenderedPageBreak/>
        <w:drawing>
          <wp:inline distT="0" distB="0" distL="0" distR="0" wp14:anchorId="35F027B6" wp14:editId="7A492AAA">
            <wp:extent cx="6858000" cy="6858000"/>
            <wp:effectExtent l="0" t="0" r="0" b="0"/>
            <wp:docPr id="18156229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049BAF07" w14:textId="789B5DBA" w:rsidR="00DA0017" w:rsidRDefault="00797856" w:rsidP="00FD249E">
      <w:r>
        <w:rPr>
          <w:noProof/>
        </w:rPr>
        <w:lastRenderedPageBreak/>
        <mc:AlternateContent>
          <mc:Choice Requires="wps">
            <w:drawing>
              <wp:anchor distT="45720" distB="45720" distL="114300" distR="114300" simplePos="0" relativeHeight="251696128" behindDoc="0" locked="0" layoutInCell="1" allowOverlap="1" wp14:anchorId="7B67B342" wp14:editId="7BDE59CD">
                <wp:simplePos x="0" y="0"/>
                <wp:positionH relativeFrom="column">
                  <wp:posOffset>30480</wp:posOffset>
                </wp:positionH>
                <wp:positionV relativeFrom="paragraph">
                  <wp:posOffset>2906395</wp:posOffset>
                </wp:positionV>
                <wp:extent cx="6827520" cy="1404620"/>
                <wp:effectExtent l="0" t="0" r="0" b="0"/>
                <wp:wrapSquare wrapText="bothSides"/>
                <wp:docPr id="114221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1404620"/>
                        </a:xfrm>
                        <a:prstGeom prst="rect">
                          <a:avLst/>
                        </a:prstGeom>
                        <a:solidFill>
                          <a:srgbClr val="FFFFFF"/>
                        </a:solidFill>
                        <a:ln w="9525">
                          <a:noFill/>
                          <a:miter lim="800000"/>
                          <a:headEnd/>
                          <a:tailEnd/>
                        </a:ln>
                      </wps:spPr>
                      <wps:txbx>
                        <w:txbxContent>
                          <w:p w14:paraId="1C6F65A6" w14:textId="351FF304" w:rsidR="00797856" w:rsidRPr="00797856" w:rsidRDefault="00797856" w:rsidP="00797856">
                            <w:pPr>
                              <w:jc w:val="center"/>
                              <w:rPr>
                                <w:rFonts w:ascii="Copperplate Gothic Light" w:hAnsi="Copperplate Gothic Light"/>
                                <w:b/>
                                <w:bCs/>
                                <w:sz w:val="52"/>
                                <w:szCs w:val="52"/>
                              </w:rPr>
                            </w:pPr>
                            <w:r w:rsidRPr="00797856">
                              <w:rPr>
                                <w:rFonts w:ascii="Copperplate Gothic Light" w:hAnsi="Copperplate Gothic Light"/>
                                <w:b/>
                                <w:bCs/>
                                <w:sz w:val="52"/>
                                <w:szCs w:val="52"/>
                              </w:rPr>
                              <w:t>Super helpers in supermarket</w:t>
                            </w:r>
                          </w:p>
                          <w:p w14:paraId="434B8142" w14:textId="18BD59CA" w:rsidR="00797856" w:rsidRPr="00797856" w:rsidRDefault="00797856" w:rsidP="00797856">
                            <w:pPr>
                              <w:jc w:val="center"/>
                              <w:rPr>
                                <w:rFonts w:ascii="Copperplate Gothic Light" w:hAnsi="Copperplate Gothic Light"/>
                                <w:sz w:val="52"/>
                                <w:szCs w:val="52"/>
                              </w:rPr>
                            </w:pPr>
                            <w:r>
                              <w:rPr>
                                <w:rFonts w:ascii="Copperplate Gothic Light" w:hAnsi="Copperplate Gothic Light"/>
                                <w:sz w:val="52"/>
                                <w:szCs w:val="52"/>
                              </w:rPr>
                              <w:t xml:space="preserve">A story of </w:t>
                            </w:r>
                            <w:r w:rsidRPr="00797856">
                              <w:rPr>
                                <w:rFonts w:ascii="Copperplate Gothic Light" w:hAnsi="Copperplate Gothic Light"/>
                                <w:sz w:val="52"/>
                                <w:szCs w:val="52"/>
                              </w:rPr>
                              <w:t>Ansa, Madhav and Jayanth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7B342" id="Text Box 2" o:spid="_x0000_s1028" type="#_x0000_t202" style="position:absolute;margin-left:2.4pt;margin-top:228.85pt;width:537.6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" stroked="f">
                <v:textbox style="mso-fit-shape-to-text:t">
                  <w:txbxContent>
                    <w:p w14:paraId="1C6F65A6" w14:textId="351FF304" w:rsidR="00797856" w:rsidRPr="00797856" w:rsidRDefault="00797856" w:rsidP="00797856">
                      <w:pPr>
                        <w:jc w:val="center"/>
                        <w:rPr>
                          <w:rFonts w:ascii="Copperplate Gothic Light" w:hAnsi="Copperplate Gothic Light"/>
                          <w:b/>
                          <w:bCs/>
                          <w:sz w:val="52"/>
                          <w:szCs w:val="52"/>
                        </w:rPr>
                      </w:pPr>
                      <w:r w:rsidRPr="00797856">
                        <w:rPr>
                          <w:rFonts w:ascii="Copperplate Gothic Light" w:hAnsi="Copperplate Gothic Light"/>
                          <w:b/>
                          <w:bCs/>
                          <w:sz w:val="52"/>
                          <w:szCs w:val="52"/>
                        </w:rPr>
                        <w:t>Super helpers in supermarket</w:t>
                      </w:r>
                    </w:p>
                    <w:p w14:paraId="434B8142" w14:textId="18BD59CA" w:rsidR="00797856" w:rsidRPr="00797856" w:rsidRDefault="00797856" w:rsidP="00797856">
                      <w:pPr>
                        <w:jc w:val="center"/>
                        <w:rPr>
                          <w:rFonts w:ascii="Copperplate Gothic Light" w:hAnsi="Copperplate Gothic Light"/>
                          <w:sz w:val="52"/>
                          <w:szCs w:val="52"/>
                        </w:rPr>
                      </w:pPr>
                      <w:r>
                        <w:rPr>
                          <w:rFonts w:ascii="Copperplate Gothic Light" w:hAnsi="Copperplate Gothic Light"/>
                          <w:sz w:val="52"/>
                          <w:szCs w:val="52"/>
                        </w:rPr>
                        <w:t xml:space="preserve">A story of </w:t>
                      </w:r>
                      <w:r w:rsidRPr="00797856">
                        <w:rPr>
                          <w:rFonts w:ascii="Copperplate Gothic Light" w:hAnsi="Copperplate Gothic Light"/>
                          <w:sz w:val="52"/>
                          <w:szCs w:val="52"/>
                        </w:rPr>
                        <w:t>Ansa, Madhav and Jayanth</w:t>
                      </w:r>
                    </w:p>
                  </w:txbxContent>
                </v:textbox>
                <w10:wrap type="square"/>
              </v:shape>
            </w:pict>
          </mc:Fallback>
        </mc:AlternateContent>
      </w:r>
      <w:r w:rsidR="00555499">
        <w:rPr>
          <w:noProof/>
        </w:rPr>
        <w:drawing>
          <wp:inline distT="0" distB="0" distL="0" distR="0" wp14:anchorId="69231260" wp14:editId="0CDD4F60">
            <wp:extent cx="6858000" cy="6858000"/>
            <wp:effectExtent l="0" t="0" r="0" b="0"/>
            <wp:docPr id="1929203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168ED46D" w14:textId="227536AD" w:rsidR="00DA0017" w:rsidRDefault="00555499" w:rsidP="00FD249E">
      <w:r>
        <w:rPr>
          <w:noProof/>
        </w:rPr>
        <w:lastRenderedPageBreak/>
        <mc:AlternateContent>
          <mc:Choice Requires="wps">
            <w:drawing>
              <wp:anchor distT="91440" distB="91440" distL="365760" distR="365760" simplePos="0" relativeHeight="251663360" behindDoc="0" locked="0" layoutInCell="1" allowOverlap="1" wp14:anchorId="50C7612D" wp14:editId="08A1A0FF">
                <wp:simplePos x="0" y="0"/>
                <wp:positionH relativeFrom="margin">
                  <wp:posOffset>345782</wp:posOffset>
                </wp:positionH>
                <wp:positionV relativeFrom="margin">
                  <wp:posOffset>169049</wp:posOffset>
                </wp:positionV>
                <wp:extent cx="6623636" cy="2765537"/>
                <wp:effectExtent l="0" t="0" r="0" b="0"/>
                <wp:wrapTopAndBottom/>
                <wp:docPr id="146" name="Rectangle 49"/>
                <wp:cNvGraphicFramePr/>
                <a:graphic xmlns:a="http://schemas.openxmlformats.org/drawingml/2006/main">
                  <a:graphicData uri="http://schemas.microsoft.com/office/word/2010/wordprocessingShape">
                    <wps:wsp>
                      <wps:cNvSpPr/>
                      <wps:spPr>
                        <a:xfrm>
                          <a:off x="0" y="0"/>
                          <a:ext cx="6623636" cy="2765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22715" w14:textId="77777777" w:rsidR="00DA0017" w:rsidRDefault="00DA0017">
                            <w:pPr>
                              <w:pStyle w:val="NoSpacing"/>
                              <w:jc w:val="center"/>
                              <w:rPr>
                                <w:color w:val="DDDDDD" w:themeColor="accent1"/>
                              </w:rPr>
                            </w:pPr>
                            <w:r>
                              <w:rPr>
                                <w:noProof/>
                                <w:color w:val="DDDDDD" w:themeColor="accent1"/>
                              </w:rPr>
                              <w:drawing>
                                <wp:inline distT="0" distB="0" distL="0" distR="0" wp14:anchorId="7A0E3FD5" wp14:editId="0FB3C152">
                                  <wp:extent cx="722376" cy="384048"/>
                                  <wp:effectExtent l="0" t="0" r="1905" b="0"/>
                                  <wp:docPr id="294346422" name="Picture 2943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4BF9E23" w14:textId="70C40DBF" w:rsidR="003A337A" w:rsidRDefault="003A337A">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 xml:space="preserve">Thank you for </w:t>
                            </w:r>
                            <w:r w:rsidR="00383DF1">
                              <w:rPr>
                                <w:rFonts w:ascii="Arial Rounded MT Bold" w:hAnsi="Arial Rounded MT Bold"/>
                                <w:color w:val="000000" w:themeColor="text1"/>
                                <w:sz w:val="28"/>
                                <w:szCs w:val="28"/>
                              </w:rPr>
                              <w:t>choosing</w:t>
                            </w:r>
                            <w:r w:rsidRPr="003A337A">
                              <w:rPr>
                                <w:rFonts w:ascii="Arial Rounded MT Bold" w:hAnsi="Arial Rounded MT Bold"/>
                                <w:color w:val="000000" w:themeColor="text1"/>
                                <w:sz w:val="28"/>
                                <w:szCs w:val="28"/>
                              </w:rPr>
                              <w:t xml:space="preserve"> this book. This is my </w:t>
                            </w:r>
                            <w:r w:rsidR="006E0FFA">
                              <w:rPr>
                                <w:rFonts w:ascii="Arial Rounded MT Bold" w:hAnsi="Arial Rounded MT Bold"/>
                                <w:color w:val="000000" w:themeColor="text1"/>
                                <w:sz w:val="28"/>
                                <w:szCs w:val="28"/>
                              </w:rPr>
                              <w:t>second</w:t>
                            </w:r>
                            <w:r w:rsidRPr="003A337A">
                              <w:rPr>
                                <w:rFonts w:ascii="Arial Rounded MT Bold" w:hAnsi="Arial Rounded MT Bold"/>
                                <w:color w:val="000000" w:themeColor="text1"/>
                                <w:sz w:val="28"/>
                                <w:szCs w:val="28"/>
                              </w:rPr>
                              <w:t xml:space="preserve"> book made on a computer. I love to read books and make books. I got the confidence to make this book from the old books that </w:t>
                            </w:r>
                            <w:r>
                              <w:rPr>
                                <w:rFonts w:ascii="Arial Rounded MT Bold" w:hAnsi="Arial Rounded MT Bold"/>
                                <w:color w:val="000000" w:themeColor="text1"/>
                                <w:sz w:val="28"/>
                                <w:szCs w:val="28"/>
                              </w:rPr>
                              <w:t>I</w:t>
                            </w:r>
                            <w:r w:rsidRPr="003A337A">
                              <w:rPr>
                                <w:rFonts w:ascii="Arial Rounded MT Bold" w:hAnsi="Arial Rounded MT Bold"/>
                                <w:color w:val="000000" w:themeColor="text1"/>
                                <w:sz w:val="28"/>
                                <w:szCs w:val="28"/>
                              </w:rPr>
                              <w:t xml:space="preserve"> made </w:t>
                            </w:r>
                            <w:r w:rsidR="00A72923">
                              <w:rPr>
                                <w:rFonts w:ascii="Arial Rounded MT Bold" w:hAnsi="Arial Rounded MT Bold"/>
                                <w:color w:val="000000" w:themeColor="text1"/>
                                <w:sz w:val="28"/>
                                <w:szCs w:val="28"/>
                              </w:rPr>
                              <w:t>with</w:t>
                            </w:r>
                            <w:r w:rsidRPr="003A337A">
                              <w:rPr>
                                <w:rFonts w:ascii="Arial Rounded MT Bold" w:hAnsi="Arial Rounded MT Bold"/>
                                <w:color w:val="000000" w:themeColor="text1"/>
                                <w:sz w:val="28"/>
                                <w:szCs w:val="28"/>
                              </w:rPr>
                              <w:t xml:space="preserve"> paper</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r w:rsidR="00F43608">
                              <w:rPr>
                                <w:rFonts w:ascii="Arial Rounded MT Bold" w:hAnsi="Arial Rounded MT Bold"/>
                                <w:color w:val="000000" w:themeColor="text1"/>
                                <w:sz w:val="28"/>
                                <w:szCs w:val="28"/>
                              </w:rPr>
                              <w:t>A</w:t>
                            </w:r>
                            <w:r w:rsidRPr="003A337A">
                              <w:rPr>
                                <w:rFonts w:ascii="Arial Rounded MT Bold" w:hAnsi="Arial Rounded MT Bold"/>
                                <w:color w:val="000000" w:themeColor="text1"/>
                                <w:sz w:val="28"/>
                                <w:szCs w:val="28"/>
                              </w:rPr>
                              <w:t xml:space="preserve"> computer software helped me to draw the comic</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p>
                          <w:p w14:paraId="2EECBC00" w14:textId="060067FD" w:rsidR="003A337A" w:rsidRPr="003A337A" w:rsidRDefault="003A337A" w:rsidP="00F43608">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It was so fun to make this, and I hope you have more fun reading</w:t>
                            </w:r>
                            <w:r>
                              <w:rPr>
                                <w:rFonts w:ascii="Arial Rounded MT Bold" w:hAnsi="Arial Rounded MT Bold"/>
                                <w:color w:val="000000" w:themeColor="text1"/>
                                <w:sz w:val="28"/>
                                <w:szCs w:val="28"/>
                              </w:rPr>
                              <w:t xml:space="preserve"> this.</w:t>
                            </w:r>
                            <w:r w:rsidRPr="003A337A">
                              <w:rPr>
                                <w:rFonts w:ascii="Arial Rounded MT Bold" w:hAnsi="Arial Rounded MT Bold"/>
                                <w:color w:val="000000" w:themeColor="text1"/>
                                <w:sz w:val="28"/>
                                <w:szCs w:val="28"/>
                              </w:rPr>
                              <w:t xml:space="preserve"> </w:t>
                            </w:r>
                          </w:p>
                          <w:p w14:paraId="7B84452D" w14:textId="53DE6E27" w:rsidR="00DA0017" w:rsidRPr="003A337A" w:rsidRDefault="00DA0017">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120" w:after="120"/>
                              <w:jc w:val="center"/>
                              <w:rPr>
                                <w:rFonts w:ascii="Arial Rounded MT Bold" w:hAnsi="Arial Rounded MT Bold"/>
                                <w:color w:val="000000" w:themeColor="text1"/>
                                <w:sz w:val="20"/>
                                <w:szCs w:val="20"/>
                              </w:rPr>
                            </w:pPr>
                            <w:r w:rsidRPr="003A337A">
                              <w:rPr>
                                <w:rFonts w:ascii="Arial Rounded MT Bold" w:hAnsi="Arial Rounded MT Bold"/>
                                <w:color w:val="000000" w:themeColor="text1"/>
                                <w:sz w:val="20"/>
                                <w:szCs w:val="20"/>
                              </w:rPr>
                              <w:t>By Ansa Raghunath</w:t>
                            </w:r>
                            <w:r w:rsidR="003A337A" w:rsidRPr="003A337A">
                              <w:rPr>
                                <w:rFonts w:ascii="Arial Rounded MT Bold" w:hAnsi="Arial Rounded MT Bold"/>
                                <w:color w:val="000000" w:themeColor="text1"/>
                                <w:sz w:val="20"/>
                                <w:szCs w:val="20"/>
                              </w:rPr>
                              <w:t xml:space="preserve"> (Grade </w:t>
                            </w:r>
                            <w:r w:rsidR="006E0FFA">
                              <w:rPr>
                                <w:rFonts w:ascii="Arial Rounded MT Bold" w:hAnsi="Arial Rounded MT Bold"/>
                                <w:color w:val="000000" w:themeColor="text1"/>
                                <w:sz w:val="20"/>
                                <w:szCs w:val="20"/>
                              </w:rPr>
                              <w:t>2</w:t>
                            </w:r>
                            <w:r w:rsidR="00F43608">
                              <w:rPr>
                                <w:rFonts w:ascii="Arial Rounded MT Bold" w:hAnsi="Arial Rounded MT Bold"/>
                                <w:color w:val="000000" w:themeColor="text1"/>
                                <w:sz w:val="20"/>
                                <w:szCs w:val="20"/>
                              </w:rPr>
                              <w:t>,</w:t>
                            </w:r>
                            <w:r w:rsidR="003A337A" w:rsidRPr="003A337A">
                              <w:rPr>
                                <w:rFonts w:ascii="Arial Rounded MT Bold" w:hAnsi="Arial Rounded MT Bold"/>
                                <w:color w:val="000000" w:themeColor="text1"/>
                                <w:sz w:val="20"/>
                                <w:szCs w:val="20"/>
                              </w:rPr>
                              <w:t xml:space="preserve"> </w:t>
                            </w:r>
                            <w:r w:rsidR="006E0FFA">
                              <w:rPr>
                                <w:rFonts w:ascii="Arial Rounded MT Bold" w:hAnsi="Arial Rounded MT Bold"/>
                                <w:color w:val="000000" w:themeColor="text1"/>
                                <w:sz w:val="20"/>
                                <w:szCs w:val="20"/>
                              </w:rPr>
                              <w:t xml:space="preserve">AY </w:t>
                            </w:r>
                            <w:r w:rsidR="003A337A" w:rsidRPr="003A337A">
                              <w:rPr>
                                <w:rFonts w:ascii="Arial Rounded MT Bold" w:hAnsi="Arial Rounded MT Bold"/>
                                <w:color w:val="000000" w:themeColor="text1"/>
                                <w:sz w:val="20"/>
                                <w:szCs w:val="20"/>
                              </w:rPr>
                              <w:t>202</w:t>
                            </w:r>
                            <w:r w:rsidR="006E0FFA">
                              <w:rPr>
                                <w:rFonts w:ascii="Arial Rounded MT Bold" w:hAnsi="Arial Rounded MT Bold"/>
                                <w:color w:val="000000" w:themeColor="text1"/>
                                <w:sz w:val="20"/>
                                <w:szCs w:val="20"/>
                              </w:rPr>
                              <w:t>4</w:t>
                            </w:r>
                            <w:r w:rsidR="003A337A" w:rsidRPr="003A337A">
                              <w:rPr>
                                <w:rFonts w:ascii="Arial Rounded MT Bold" w:hAnsi="Arial Rounded MT Bold"/>
                                <w:color w:val="000000" w:themeColor="text1"/>
                                <w:sz w:val="20"/>
                                <w:szCs w:val="20"/>
                              </w:rPr>
                              <w:t>-2</w:t>
                            </w:r>
                            <w:r w:rsidR="006E0FFA">
                              <w:rPr>
                                <w:rFonts w:ascii="Arial Rounded MT Bold" w:hAnsi="Arial Rounded MT Bold"/>
                                <w:color w:val="000000" w:themeColor="text1"/>
                                <w:sz w:val="20"/>
                                <w:szCs w:val="20"/>
                              </w:rPr>
                              <w:t>5</w:t>
                            </w:r>
                            <w:r w:rsidR="003A337A" w:rsidRPr="003A337A">
                              <w:rPr>
                                <w:rFonts w:ascii="Arial Rounded MT Bold" w:hAnsi="Arial Rounded MT Bold"/>
                                <w:color w:val="000000" w:themeColor="text1"/>
                                <w:sz w:val="20"/>
                                <w:szCs w:val="20"/>
                              </w:rPr>
                              <w:t>)</w:t>
                            </w:r>
                          </w:p>
                          <w:p w14:paraId="1C5EC091" w14:textId="77777777" w:rsidR="00DA0017" w:rsidRDefault="00DA0017">
                            <w:pPr>
                              <w:pStyle w:val="NoSpacing"/>
                              <w:spacing w:before="240"/>
                              <w:jc w:val="center"/>
                              <w:rPr>
                                <w:color w:val="DDDDDD" w:themeColor="accent1"/>
                              </w:rPr>
                            </w:pPr>
                            <w:r>
                              <w:rPr>
                                <w:noProof/>
                                <w:color w:val="DDDDDD" w:themeColor="accent1"/>
                              </w:rPr>
                              <w:drawing>
                                <wp:inline distT="0" distB="0" distL="0" distR="0" wp14:anchorId="7E0C32D6" wp14:editId="350749F5">
                                  <wp:extent cx="374904" cy="237744"/>
                                  <wp:effectExtent l="0" t="0" r="6350" b="0"/>
                                  <wp:docPr id="1740327520" name="Picture 17403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7612D" id="Rectangle 49" o:spid="_x0000_s1029" style="position:absolute;margin-left:27.25pt;margin-top:13.3pt;width:521.55pt;height:217.75pt;z-index:25166336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" filled="f" stroked="f" strokeweight="1pt">
                <v:textbox inset="10.8pt,0,10.8pt,0">
                  <w:txbxContent>
                    <w:p w14:paraId="5E622715" w14:textId="77777777" w:rsidR="00DA0017" w:rsidRDefault="00DA0017">
                      <w:pPr>
                        <w:pStyle w:val="NoSpacing"/>
                        <w:jc w:val="center"/>
                        <w:rPr>
                          <w:color w:val="DDDDDD" w:themeColor="accent1"/>
                        </w:rPr>
                      </w:pPr>
                      <w:r>
                        <w:rPr>
                          <w:noProof/>
                          <w:color w:val="DDDDDD" w:themeColor="accent1"/>
                        </w:rPr>
                        <w:drawing>
                          <wp:inline distT="0" distB="0" distL="0" distR="0" wp14:anchorId="7A0E3FD5" wp14:editId="0FB3C152">
                            <wp:extent cx="722376" cy="384048"/>
                            <wp:effectExtent l="0" t="0" r="1905" b="0"/>
                            <wp:docPr id="294346422" name="Picture 2943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4BF9E23" w14:textId="70C40DBF" w:rsidR="003A337A" w:rsidRDefault="003A337A">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 xml:space="preserve">Thank you for </w:t>
                      </w:r>
                      <w:r w:rsidR="00383DF1">
                        <w:rPr>
                          <w:rFonts w:ascii="Arial Rounded MT Bold" w:hAnsi="Arial Rounded MT Bold"/>
                          <w:color w:val="000000" w:themeColor="text1"/>
                          <w:sz w:val="28"/>
                          <w:szCs w:val="28"/>
                        </w:rPr>
                        <w:t>choosing</w:t>
                      </w:r>
                      <w:r w:rsidRPr="003A337A">
                        <w:rPr>
                          <w:rFonts w:ascii="Arial Rounded MT Bold" w:hAnsi="Arial Rounded MT Bold"/>
                          <w:color w:val="000000" w:themeColor="text1"/>
                          <w:sz w:val="28"/>
                          <w:szCs w:val="28"/>
                        </w:rPr>
                        <w:t xml:space="preserve"> this book. This is my </w:t>
                      </w:r>
                      <w:r w:rsidR="006E0FFA">
                        <w:rPr>
                          <w:rFonts w:ascii="Arial Rounded MT Bold" w:hAnsi="Arial Rounded MT Bold"/>
                          <w:color w:val="000000" w:themeColor="text1"/>
                          <w:sz w:val="28"/>
                          <w:szCs w:val="28"/>
                        </w:rPr>
                        <w:t>second</w:t>
                      </w:r>
                      <w:r w:rsidRPr="003A337A">
                        <w:rPr>
                          <w:rFonts w:ascii="Arial Rounded MT Bold" w:hAnsi="Arial Rounded MT Bold"/>
                          <w:color w:val="000000" w:themeColor="text1"/>
                          <w:sz w:val="28"/>
                          <w:szCs w:val="28"/>
                        </w:rPr>
                        <w:t xml:space="preserve"> book made on a computer. I love to read books and make books. I got the confidence to make this book from the old books that </w:t>
                      </w:r>
                      <w:r>
                        <w:rPr>
                          <w:rFonts w:ascii="Arial Rounded MT Bold" w:hAnsi="Arial Rounded MT Bold"/>
                          <w:color w:val="000000" w:themeColor="text1"/>
                          <w:sz w:val="28"/>
                          <w:szCs w:val="28"/>
                        </w:rPr>
                        <w:t>I</w:t>
                      </w:r>
                      <w:r w:rsidRPr="003A337A">
                        <w:rPr>
                          <w:rFonts w:ascii="Arial Rounded MT Bold" w:hAnsi="Arial Rounded MT Bold"/>
                          <w:color w:val="000000" w:themeColor="text1"/>
                          <w:sz w:val="28"/>
                          <w:szCs w:val="28"/>
                        </w:rPr>
                        <w:t xml:space="preserve"> made </w:t>
                      </w:r>
                      <w:r w:rsidR="00A72923">
                        <w:rPr>
                          <w:rFonts w:ascii="Arial Rounded MT Bold" w:hAnsi="Arial Rounded MT Bold"/>
                          <w:color w:val="000000" w:themeColor="text1"/>
                          <w:sz w:val="28"/>
                          <w:szCs w:val="28"/>
                        </w:rPr>
                        <w:t>with</w:t>
                      </w:r>
                      <w:r w:rsidRPr="003A337A">
                        <w:rPr>
                          <w:rFonts w:ascii="Arial Rounded MT Bold" w:hAnsi="Arial Rounded MT Bold"/>
                          <w:color w:val="000000" w:themeColor="text1"/>
                          <w:sz w:val="28"/>
                          <w:szCs w:val="28"/>
                        </w:rPr>
                        <w:t xml:space="preserve"> paper</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r w:rsidR="00F43608">
                        <w:rPr>
                          <w:rFonts w:ascii="Arial Rounded MT Bold" w:hAnsi="Arial Rounded MT Bold"/>
                          <w:color w:val="000000" w:themeColor="text1"/>
                          <w:sz w:val="28"/>
                          <w:szCs w:val="28"/>
                        </w:rPr>
                        <w:t>A</w:t>
                      </w:r>
                      <w:r w:rsidRPr="003A337A">
                        <w:rPr>
                          <w:rFonts w:ascii="Arial Rounded MT Bold" w:hAnsi="Arial Rounded MT Bold"/>
                          <w:color w:val="000000" w:themeColor="text1"/>
                          <w:sz w:val="28"/>
                          <w:szCs w:val="28"/>
                        </w:rPr>
                        <w:t xml:space="preserve"> computer software helped me to draw the comic</w:t>
                      </w:r>
                      <w:r w:rsidR="00A72923">
                        <w:rPr>
                          <w:rFonts w:ascii="Arial Rounded MT Bold" w:hAnsi="Arial Rounded MT Bold"/>
                          <w:color w:val="000000" w:themeColor="text1"/>
                          <w:sz w:val="28"/>
                          <w:szCs w:val="28"/>
                        </w:rPr>
                        <w:t>s</w:t>
                      </w:r>
                      <w:r w:rsidRPr="003A337A">
                        <w:rPr>
                          <w:rFonts w:ascii="Arial Rounded MT Bold" w:hAnsi="Arial Rounded MT Bold"/>
                          <w:color w:val="000000" w:themeColor="text1"/>
                          <w:sz w:val="28"/>
                          <w:szCs w:val="28"/>
                        </w:rPr>
                        <w:t xml:space="preserve">. </w:t>
                      </w:r>
                    </w:p>
                    <w:p w14:paraId="2EECBC00" w14:textId="060067FD" w:rsidR="003A337A" w:rsidRPr="003A337A" w:rsidRDefault="003A337A" w:rsidP="00F43608">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240" w:after="240" w:line="259" w:lineRule="auto"/>
                        <w:jc w:val="center"/>
                        <w:rPr>
                          <w:rFonts w:ascii="Arial Rounded MT Bold" w:hAnsi="Arial Rounded MT Bold"/>
                          <w:color w:val="000000" w:themeColor="text1"/>
                          <w:sz w:val="28"/>
                          <w:szCs w:val="28"/>
                        </w:rPr>
                      </w:pPr>
                      <w:r w:rsidRPr="003A337A">
                        <w:rPr>
                          <w:rFonts w:ascii="Arial Rounded MT Bold" w:hAnsi="Arial Rounded MT Bold"/>
                          <w:color w:val="000000" w:themeColor="text1"/>
                          <w:sz w:val="28"/>
                          <w:szCs w:val="28"/>
                        </w:rPr>
                        <w:t>It was so fun to make this, and I hope you have more fun reading</w:t>
                      </w:r>
                      <w:r>
                        <w:rPr>
                          <w:rFonts w:ascii="Arial Rounded MT Bold" w:hAnsi="Arial Rounded MT Bold"/>
                          <w:color w:val="000000" w:themeColor="text1"/>
                          <w:sz w:val="28"/>
                          <w:szCs w:val="28"/>
                        </w:rPr>
                        <w:t xml:space="preserve"> this.</w:t>
                      </w:r>
                      <w:r w:rsidRPr="003A337A">
                        <w:rPr>
                          <w:rFonts w:ascii="Arial Rounded MT Bold" w:hAnsi="Arial Rounded MT Bold"/>
                          <w:color w:val="000000" w:themeColor="text1"/>
                          <w:sz w:val="28"/>
                          <w:szCs w:val="28"/>
                        </w:rPr>
                        <w:t xml:space="preserve"> </w:t>
                      </w:r>
                    </w:p>
                    <w:p w14:paraId="7B84452D" w14:textId="53DE6E27" w:rsidR="00DA0017" w:rsidRPr="003A337A" w:rsidRDefault="00DA0017">
                      <w:pPr>
                        <w:pStyle w:val="NoSpacing"/>
                        <w:pBdr>
                          <w:top w:val="single" w:sz="6" w:space="10" w:color="DDDDDD" w:themeColor="accent1"/>
                          <w:left w:val="single" w:sz="2" w:space="10" w:color="FFFFFF" w:themeColor="background1"/>
                          <w:bottom w:val="single" w:sz="6" w:space="10" w:color="DDDDDD" w:themeColor="accent1"/>
                          <w:right w:val="single" w:sz="2" w:space="10" w:color="FFFFFF" w:themeColor="background1"/>
                        </w:pBdr>
                        <w:spacing w:before="120" w:after="120"/>
                        <w:jc w:val="center"/>
                        <w:rPr>
                          <w:rFonts w:ascii="Arial Rounded MT Bold" w:hAnsi="Arial Rounded MT Bold"/>
                          <w:color w:val="000000" w:themeColor="text1"/>
                          <w:sz w:val="20"/>
                          <w:szCs w:val="20"/>
                        </w:rPr>
                      </w:pPr>
                      <w:r w:rsidRPr="003A337A">
                        <w:rPr>
                          <w:rFonts w:ascii="Arial Rounded MT Bold" w:hAnsi="Arial Rounded MT Bold"/>
                          <w:color w:val="000000" w:themeColor="text1"/>
                          <w:sz w:val="20"/>
                          <w:szCs w:val="20"/>
                        </w:rPr>
                        <w:t>By Ansa Raghunath</w:t>
                      </w:r>
                      <w:r w:rsidR="003A337A" w:rsidRPr="003A337A">
                        <w:rPr>
                          <w:rFonts w:ascii="Arial Rounded MT Bold" w:hAnsi="Arial Rounded MT Bold"/>
                          <w:color w:val="000000" w:themeColor="text1"/>
                          <w:sz w:val="20"/>
                          <w:szCs w:val="20"/>
                        </w:rPr>
                        <w:t xml:space="preserve"> (Grade </w:t>
                      </w:r>
                      <w:r w:rsidR="006E0FFA">
                        <w:rPr>
                          <w:rFonts w:ascii="Arial Rounded MT Bold" w:hAnsi="Arial Rounded MT Bold"/>
                          <w:color w:val="000000" w:themeColor="text1"/>
                          <w:sz w:val="20"/>
                          <w:szCs w:val="20"/>
                        </w:rPr>
                        <w:t>2</w:t>
                      </w:r>
                      <w:r w:rsidR="00F43608">
                        <w:rPr>
                          <w:rFonts w:ascii="Arial Rounded MT Bold" w:hAnsi="Arial Rounded MT Bold"/>
                          <w:color w:val="000000" w:themeColor="text1"/>
                          <w:sz w:val="20"/>
                          <w:szCs w:val="20"/>
                        </w:rPr>
                        <w:t>,</w:t>
                      </w:r>
                      <w:r w:rsidR="003A337A" w:rsidRPr="003A337A">
                        <w:rPr>
                          <w:rFonts w:ascii="Arial Rounded MT Bold" w:hAnsi="Arial Rounded MT Bold"/>
                          <w:color w:val="000000" w:themeColor="text1"/>
                          <w:sz w:val="20"/>
                          <w:szCs w:val="20"/>
                        </w:rPr>
                        <w:t xml:space="preserve"> </w:t>
                      </w:r>
                      <w:r w:rsidR="006E0FFA">
                        <w:rPr>
                          <w:rFonts w:ascii="Arial Rounded MT Bold" w:hAnsi="Arial Rounded MT Bold"/>
                          <w:color w:val="000000" w:themeColor="text1"/>
                          <w:sz w:val="20"/>
                          <w:szCs w:val="20"/>
                        </w:rPr>
                        <w:t xml:space="preserve">AY </w:t>
                      </w:r>
                      <w:r w:rsidR="003A337A" w:rsidRPr="003A337A">
                        <w:rPr>
                          <w:rFonts w:ascii="Arial Rounded MT Bold" w:hAnsi="Arial Rounded MT Bold"/>
                          <w:color w:val="000000" w:themeColor="text1"/>
                          <w:sz w:val="20"/>
                          <w:szCs w:val="20"/>
                        </w:rPr>
                        <w:t>202</w:t>
                      </w:r>
                      <w:r w:rsidR="006E0FFA">
                        <w:rPr>
                          <w:rFonts w:ascii="Arial Rounded MT Bold" w:hAnsi="Arial Rounded MT Bold"/>
                          <w:color w:val="000000" w:themeColor="text1"/>
                          <w:sz w:val="20"/>
                          <w:szCs w:val="20"/>
                        </w:rPr>
                        <w:t>4</w:t>
                      </w:r>
                      <w:r w:rsidR="003A337A" w:rsidRPr="003A337A">
                        <w:rPr>
                          <w:rFonts w:ascii="Arial Rounded MT Bold" w:hAnsi="Arial Rounded MT Bold"/>
                          <w:color w:val="000000" w:themeColor="text1"/>
                          <w:sz w:val="20"/>
                          <w:szCs w:val="20"/>
                        </w:rPr>
                        <w:t>-2</w:t>
                      </w:r>
                      <w:r w:rsidR="006E0FFA">
                        <w:rPr>
                          <w:rFonts w:ascii="Arial Rounded MT Bold" w:hAnsi="Arial Rounded MT Bold"/>
                          <w:color w:val="000000" w:themeColor="text1"/>
                          <w:sz w:val="20"/>
                          <w:szCs w:val="20"/>
                        </w:rPr>
                        <w:t>5</w:t>
                      </w:r>
                      <w:r w:rsidR="003A337A" w:rsidRPr="003A337A">
                        <w:rPr>
                          <w:rFonts w:ascii="Arial Rounded MT Bold" w:hAnsi="Arial Rounded MT Bold"/>
                          <w:color w:val="000000" w:themeColor="text1"/>
                          <w:sz w:val="20"/>
                          <w:szCs w:val="20"/>
                        </w:rPr>
                        <w:t>)</w:t>
                      </w:r>
                    </w:p>
                    <w:p w14:paraId="1C5EC091" w14:textId="77777777" w:rsidR="00DA0017" w:rsidRDefault="00DA0017">
                      <w:pPr>
                        <w:pStyle w:val="NoSpacing"/>
                        <w:spacing w:before="240"/>
                        <w:jc w:val="center"/>
                        <w:rPr>
                          <w:color w:val="DDDDDD" w:themeColor="accent1"/>
                        </w:rPr>
                      </w:pPr>
                      <w:r>
                        <w:rPr>
                          <w:noProof/>
                          <w:color w:val="DDDDDD" w:themeColor="accent1"/>
                        </w:rPr>
                        <w:drawing>
                          <wp:inline distT="0" distB="0" distL="0" distR="0" wp14:anchorId="7E0C32D6" wp14:editId="350749F5">
                            <wp:extent cx="374904" cy="237744"/>
                            <wp:effectExtent l="0" t="0" r="6350" b="0"/>
                            <wp:docPr id="1740327520" name="Picture 17403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noProof/>
        </w:rPr>
        <w:drawing>
          <wp:inline distT="0" distB="0" distL="0" distR="0" wp14:anchorId="1776D82A" wp14:editId="213AC66E">
            <wp:extent cx="6858000" cy="6858000"/>
            <wp:effectExtent l="0" t="0" r="0" b="0"/>
            <wp:docPr id="204344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BEBA8EAE-BF5A-486C-A8C5-ECC9F3942E4B}">
                          <a14:imgProps xmlns:a14="http://schemas.microsoft.com/office/drawing/2010/main">
                            <a14:imgLayer r:embed="rId16">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10A74C0F" w14:textId="6E31F2A1" w:rsidR="00D341D3" w:rsidRDefault="00D341D3" w:rsidP="00FD249E">
      <w:pPr>
        <w:sectPr w:rsidR="00D341D3" w:rsidSect="002D0BF0">
          <w:footerReference w:type="default" r:id="rId17"/>
          <w:pgSz w:w="10800" w:h="10800" w:code="32767"/>
          <w:pgMar w:top="0" w:right="0" w:bottom="0" w:left="0" w:header="720" w:footer="0" w:gutter="0"/>
          <w:pgNumType w:start="1"/>
          <w:cols w:space="720"/>
          <w:docGrid w:linePitch="360"/>
        </w:sectPr>
      </w:pPr>
    </w:p>
    <w:p w14:paraId="487B975E" w14:textId="6AF94312" w:rsidR="00600AC2" w:rsidRDefault="00B4186B" w:rsidP="00FD249E">
      <w:r>
        <w:rPr>
          <w:noProof/>
        </w:rPr>
        <w:lastRenderedPageBreak/>
        <w:drawing>
          <wp:anchor distT="0" distB="0" distL="114300" distR="114300" simplePos="0" relativeHeight="251699200" behindDoc="0" locked="0" layoutInCell="1" allowOverlap="1" wp14:anchorId="44EAF4B3" wp14:editId="0EBD48FB">
            <wp:simplePos x="0" y="0"/>
            <wp:positionH relativeFrom="column">
              <wp:posOffset>0</wp:posOffset>
            </wp:positionH>
            <wp:positionV relativeFrom="paragraph">
              <wp:posOffset>0</wp:posOffset>
            </wp:positionV>
            <wp:extent cx="6858000" cy="6858000"/>
            <wp:effectExtent l="0" t="0" r="0" b="0"/>
            <wp:wrapNone/>
            <wp:docPr id="5610600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a:alphaModFix amt="50000"/>
                      <a:extLst>
                        <a:ext uri="{BEBA8EAE-BF5A-486C-A8C5-ECC9F3942E4B}">
                          <a14:imgProps xmlns:a14="http://schemas.microsoft.com/office/drawing/2010/main">
                            <a14:imgLayer r:embed="rId19">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r w:rsidR="00C665ED">
        <w:rPr>
          <w:noProof/>
        </w:rPr>
        <mc:AlternateContent>
          <mc:Choice Requires="wps">
            <w:drawing>
              <wp:anchor distT="228600" distB="228600" distL="228600" distR="228600" simplePos="0" relativeHeight="251698176" behindDoc="1" locked="0" layoutInCell="1" allowOverlap="1" wp14:anchorId="77496C10" wp14:editId="4DC09F8A">
                <wp:simplePos x="0" y="0"/>
                <wp:positionH relativeFrom="margin">
                  <wp:posOffset>1447377</wp:posOffset>
                </wp:positionH>
                <wp:positionV relativeFrom="margin">
                  <wp:posOffset>2616200</wp:posOffset>
                </wp:positionV>
                <wp:extent cx="4413885" cy="4572000"/>
                <wp:effectExtent l="0" t="0" r="0" b="0"/>
                <wp:wrapSquare wrapText="bothSides"/>
                <wp:docPr id="36" name="Text Box 4"/>
                <wp:cNvGraphicFramePr/>
                <a:graphic xmlns:a="http://schemas.openxmlformats.org/drawingml/2006/main">
                  <a:graphicData uri="http://schemas.microsoft.com/office/word/2010/wordprocessingShape">
                    <wps:wsp>
                      <wps:cNvSpPr txBox="1"/>
                      <wps:spPr>
                        <a:xfrm>
                          <a:off x="0" y="0"/>
                          <a:ext cx="4413885" cy="457200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14:paraId="576E95E4" w14:textId="70F916D8"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36"/>
                                <w:szCs w:val="36"/>
                                <w14:glow w14:rad="63500">
                                  <w14:schemeClr w14:val="bg1">
                                    <w14:alpha w14:val="60000"/>
                                  </w14:schemeClr>
                                </w14:glow>
                              </w:rPr>
                            </w:pPr>
                            <w:r w:rsidRPr="00C665ED">
                              <w:rPr>
                                <w:rFonts w:ascii="Times New Roman" w:hAnsi="Times New Roman" w:cs="Times New Roman"/>
                                <w:color w:val="000000" w:themeColor="text1"/>
                                <w:sz w:val="36"/>
                                <w:szCs w:val="36"/>
                                <w14:glow w14:rad="63500">
                                  <w14:schemeClr w14:val="bg1">
                                    <w14:alpha w14:val="60000"/>
                                  </w14:schemeClr>
                                </w14:glow>
                              </w:rPr>
                              <w:t>Book 2</w:t>
                            </w:r>
                          </w:p>
                          <w:p w14:paraId="487934BA"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0"/>
                                <w:szCs w:val="20"/>
                                <w14:glow w14:rad="63500">
                                  <w14:schemeClr w14:val="bg1">
                                    <w14:alpha w14:val="60000"/>
                                  </w14:schemeClr>
                                </w14:glow>
                              </w:rPr>
                            </w:pPr>
                            <w:r w:rsidRPr="00C665ED">
                              <w:rPr>
                                <w:rFonts w:ascii="Times New Roman" w:hAnsi="Times New Roman" w:cs="Times New Roman"/>
                                <w:color w:val="000000" w:themeColor="text1"/>
                                <w:sz w:val="20"/>
                                <w:szCs w:val="20"/>
                                <w14:glow w14:rad="63500">
                                  <w14:schemeClr w14:val="bg1">
                                    <w14:alpha w14:val="60000"/>
                                  </w14:schemeClr>
                                </w14:glow>
                              </w:rPr>
                              <w:t>First created on 10</w:t>
                            </w:r>
                            <w:r w:rsidRPr="00C665ED">
                              <w:rPr>
                                <w:rFonts w:ascii="Times New Roman" w:hAnsi="Times New Roman" w:cs="Times New Roman"/>
                                <w:color w:val="000000" w:themeColor="text1"/>
                                <w:sz w:val="20"/>
                                <w:szCs w:val="20"/>
                                <w:vertAlign w:val="superscript"/>
                                <w14:glow w14:rad="63500">
                                  <w14:schemeClr w14:val="bg1">
                                    <w14:alpha w14:val="60000"/>
                                  </w14:schemeClr>
                                </w14:glow>
                              </w:rPr>
                              <w:t>th</w:t>
                            </w:r>
                            <w:r w:rsidRPr="00C665ED">
                              <w:rPr>
                                <w:rFonts w:ascii="Times New Roman" w:hAnsi="Times New Roman" w:cs="Times New Roman"/>
                                <w:color w:val="000000" w:themeColor="text1"/>
                                <w:sz w:val="20"/>
                                <w:szCs w:val="20"/>
                                <w14:glow w14:rad="63500">
                                  <w14:schemeClr w14:val="bg1">
                                    <w14:alpha w14:val="60000"/>
                                  </w14:schemeClr>
                                </w14:glow>
                              </w:rPr>
                              <w:t xml:space="preserve"> June 2024</w:t>
                            </w:r>
                          </w:p>
                          <w:p w14:paraId="6CE8A8CC"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34A0832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i/>
                                <w:iCs/>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Author &amp; concept creator: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0CD488D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Costumes and characters designed by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5092B53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Edited by </w:t>
                            </w:r>
                            <w:r w:rsidRPr="00C665ED">
                              <w:rPr>
                                <w:rFonts w:ascii="Times New Roman" w:hAnsi="Times New Roman" w:cs="Times New Roman"/>
                                <w:i/>
                                <w:iCs/>
                                <w:color w:val="000000" w:themeColor="text1"/>
                                <w:sz w:val="24"/>
                                <w:szCs w:val="24"/>
                                <w14:glow w14:rad="63500">
                                  <w14:schemeClr w14:val="bg1">
                                    <w14:alpha w14:val="60000"/>
                                  </w14:schemeClr>
                                </w14:glow>
                              </w:rPr>
                              <w:t>Raghunath Kumar</w:t>
                            </w:r>
                          </w:p>
                          <w:p w14:paraId="273EC44A" w14:textId="77777777" w:rsidR="00C665ED" w:rsidRPr="00C665ED" w:rsidRDefault="00C665ED" w:rsidP="00C665ED">
                            <w:pPr>
                              <w:pBdr>
                                <w:top w:val="single" w:sz="24" w:space="8" w:color="DDDDDD" w:themeColor="accent1"/>
                                <w:bottom w:val="single" w:sz="24" w:space="8" w:color="DDDDDD" w:themeColor="accent1"/>
                              </w:pBdr>
                              <w:spacing w:after="0"/>
                              <w:rPr>
                                <w:rFonts w:ascii="Times New Roman" w:hAnsi="Times New Roman" w:cs="Times New Roman"/>
                                <w:color w:val="000000" w:themeColor="text1"/>
                                <w:sz w:val="24"/>
                                <w:szCs w:val="24"/>
                                <w14:glow w14:rad="63500">
                                  <w14:schemeClr w14:val="bg1">
                                    <w14:alpha w14:val="60000"/>
                                  </w14:schemeClr>
                                </w14:glow>
                              </w:rPr>
                            </w:pPr>
                          </w:p>
                          <w:p w14:paraId="2DFD256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Disclaimer and Copyrights</w:t>
                            </w:r>
                          </w:p>
                          <w:p w14:paraId="63907DB7"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2024 Ansa Raghunath, All Rights Reserved</w:t>
                            </w:r>
                          </w:p>
                          <w:p w14:paraId="3933B025"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0EF94D0B" w14:textId="271DE6CB"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This book is a fictional work by the Author. The graphics were made using a computer. Unless otherwise indicated, all the names, characters, buildings, scenarios, story snippets, and incidents in this book are either the product of author’s imagination or linked to author’s world. The situations in this book are purely imaginary</w:t>
                            </w:r>
                            <w:r w:rsidR="005065F3">
                              <w:rPr>
                                <w:rFonts w:ascii="Times New Roman" w:hAnsi="Times New Roman" w:cs="Times New Roman"/>
                                <w:color w:val="000000" w:themeColor="text1"/>
                                <w:sz w:val="18"/>
                                <w:szCs w:val="18"/>
                                <w14:glow w14:rad="63500">
                                  <w14:schemeClr w14:val="bg1">
                                    <w14:alpha w14:val="60000"/>
                                  </w14:schemeClr>
                                </w14:glow>
                              </w:rPr>
                              <w:t>.</w:t>
                            </w:r>
                            <w:r w:rsidRPr="00C665ED">
                              <w:rPr>
                                <w:rFonts w:ascii="Times New Roman" w:hAnsi="Times New Roman" w:cs="Times New Roman"/>
                                <w:color w:val="000000" w:themeColor="text1"/>
                                <w:sz w:val="18"/>
                                <w:szCs w:val="18"/>
                                <w14:glow w14:rad="63500">
                                  <w14:schemeClr w14:val="bg1">
                                    <w14:alpha w14:val="60000"/>
                                  </w14:schemeClr>
                                </w14:glow>
                              </w:rPr>
                              <w:t xml:space="preserve"> </w:t>
                            </w:r>
                            <w:r w:rsidR="005065F3">
                              <w:rPr>
                                <w:rFonts w:ascii="Times New Roman" w:hAnsi="Times New Roman" w:cs="Times New Roman"/>
                                <w:color w:val="000000" w:themeColor="text1"/>
                                <w:sz w:val="18"/>
                                <w:szCs w:val="18"/>
                                <w14:glow w14:rad="63500">
                                  <w14:schemeClr w14:val="bg1">
                                    <w14:alpha w14:val="60000"/>
                                  </w14:schemeClr>
                                </w14:glow>
                              </w:rPr>
                              <w:t>Without a grown-up’s help p</w:t>
                            </w:r>
                            <w:r w:rsidRPr="00C665ED">
                              <w:rPr>
                                <w:rFonts w:ascii="Times New Roman" w:hAnsi="Times New Roman" w:cs="Times New Roman"/>
                                <w:color w:val="000000" w:themeColor="text1"/>
                                <w:sz w:val="18"/>
                                <w:szCs w:val="18"/>
                                <w14:glow w14:rad="63500">
                                  <w14:schemeClr w14:val="bg1">
                                    <w14:alpha w14:val="60000"/>
                                  </w14:schemeClr>
                                </w14:glow>
                              </w:rPr>
                              <w:t xml:space="preserve">lease do not imitate the </w:t>
                            </w:r>
                            <w:r w:rsidR="005065F3">
                              <w:rPr>
                                <w:rFonts w:ascii="Times New Roman" w:hAnsi="Times New Roman" w:cs="Times New Roman"/>
                                <w:color w:val="000000" w:themeColor="text1"/>
                                <w:sz w:val="18"/>
                                <w:szCs w:val="18"/>
                                <w14:glow w14:rad="63500">
                                  <w14:schemeClr w14:val="bg1">
                                    <w14:alpha w14:val="60000"/>
                                  </w14:schemeClr>
                                </w14:glow>
                              </w:rPr>
                              <w:t>adventures</w:t>
                            </w:r>
                            <w:r w:rsidRPr="00C665ED">
                              <w:rPr>
                                <w:rFonts w:ascii="Times New Roman" w:hAnsi="Times New Roman" w:cs="Times New Roman"/>
                                <w:color w:val="000000" w:themeColor="text1"/>
                                <w:sz w:val="18"/>
                                <w:szCs w:val="18"/>
                                <w14:glow w14:rad="63500">
                                  <w14:schemeClr w14:val="bg1">
                                    <w14:alpha w14:val="60000"/>
                                  </w14:schemeClr>
                                </w14:glow>
                              </w:rPr>
                              <w:t xml:space="preserve"> of the super </w:t>
                            </w:r>
                            <w:r w:rsidR="005065F3">
                              <w:rPr>
                                <w:rFonts w:ascii="Times New Roman" w:hAnsi="Times New Roman" w:cs="Times New Roman"/>
                                <w:color w:val="000000" w:themeColor="text1"/>
                                <w:sz w:val="18"/>
                                <w:szCs w:val="18"/>
                                <w14:glow w14:rad="63500">
                                  <w14:schemeClr w14:val="bg1">
                                    <w14:alpha w14:val="60000"/>
                                  </w14:schemeClr>
                                </w14:glow>
                              </w:rPr>
                              <w:t>helpers</w:t>
                            </w:r>
                            <w:r w:rsidRPr="00C665ED">
                              <w:rPr>
                                <w:rFonts w:ascii="Times New Roman" w:hAnsi="Times New Roman" w:cs="Times New Roman"/>
                                <w:color w:val="000000" w:themeColor="text1"/>
                                <w:sz w:val="18"/>
                                <w:szCs w:val="18"/>
                                <w14:glow w14:rad="63500">
                                  <w14:schemeClr w14:val="bg1">
                                    <w14:alpha w14:val="60000"/>
                                  </w14:schemeClr>
                                </w14:glow>
                              </w:rPr>
                              <w:t xml:space="preserve"> in real life</w:t>
                            </w:r>
                            <w:r w:rsidR="005065F3">
                              <w:rPr>
                                <w:rFonts w:ascii="Times New Roman" w:hAnsi="Times New Roman" w:cs="Times New Roman"/>
                                <w:color w:val="000000" w:themeColor="text1"/>
                                <w:sz w:val="18"/>
                                <w:szCs w:val="18"/>
                                <w14:glow w14:rad="63500">
                                  <w14:schemeClr w14:val="bg1">
                                    <w14:alpha w14:val="60000"/>
                                  </w14:schemeClr>
                                </w14:glow>
                              </w:rPr>
                              <w:t>.</w:t>
                            </w:r>
                          </w:p>
                          <w:p w14:paraId="253A406F" w14:textId="77777777" w:rsidR="005065F3" w:rsidRDefault="005065F3"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0D0D4B0F" w14:textId="7639DF59"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Made in INDIA. </w:t>
                            </w:r>
                          </w:p>
                          <w:p w14:paraId="790E3092" w14:textId="77777777"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52052A6E"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This publication, or any part of it, may not be reproduced in any form, or by any means, without the written permission of the author and her parents. </w:t>
                            </w:r>
                          </w:p>
                          <w:p w14:paraId="2F765ACC" w14:textId="02F44B4A" w:rsidR="00C665ED" w:rsidRDefault="00C665ED">
                            <w:pPr>
                              <w:rPr>
                                <w:color w:val="000000" w:themeColor="text2" w:themeShade="BF"/>
                                <w:sz w:val="24"/>
                                <w:szCs w:val="24"/>
                              </w:rPr>
                            </w:pPr>
                          </w:p>
                          <w:p w14:paraId="6A8612B5" w14:textId="6F08B8DC" w:rsidR="00C665ED" w:rsidRDefault="00C665ED">
                            <w:pPr>
                              <w:pStyle w:val="NoSpacing"/>
                              <w:jc w:val="right"/>
                              <w:rPr>
                                <w:color w:val="000000"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6C10" id="Text Box 4" o:spid="_x0000_s1030" type="#_x0000_t202" style="position:absolute;margin-left:113.95pt;margin-top:206pt;width:347.55pt;height:5in;z-index:-2516183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" filled="f" stroked="f" strokeweight=".5pt">
                <v:textbox inset="14.4pt,14.4pt,14.4pt,14.4pt">
                  <w:txbxContent>
                    <w:p w14:paraId="576E95E4" w14:textId="70F916D8"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36"/>
                          <w:szCs w:val="36"/>
                          <w14:glow w14:rad="63500">
                            <w14:schemeClr w14:val="bg1">
                              <w14:alpha w14:val="60000"/>
                            </w14:schemeClr>
                          </w14:glow>
                        </w:rPr>
                      </w:pPr>
                      <w:r w:rsidRPr="00C665ED">
                        <w:rPr>
                          <w:rFonts w:ascii="Times New Roman" w:hAnsi="Times New Roman" w:cs="Times New Roman"/>
                          <w:color w:val="000000" w:themeColor="text1"/>
                          <w:sz w:val="36"/>
                          <w:szCs w:val="36"/>
                          <w14:glow w14:rad="63500">
                            <w14:schemeClr w14:val="bg1">
                              <w14:alpha w14:val="60000"/>
                            </w14:schemeClr>
                          </w14:glow>
                        </w:rPr>
                        <w:t>Book 2</w:t>
                      </w:r>
                    </w:p>
                    <w:p w14:paraId="487934BA"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0"/>
                          <w:szCs w:val="20"/>
                          <w14:glow w14:rad="63500">
                            <w14:schemeClr w14:val="bg1">
                              <w14:alpha w14:val="60000"/>
                            </w14:schemeClr>
                          </w14:glow>
                        </w:rPr>
                      </w:pPr>
                      <w:r w:rsidRPr="00C665ED">
                        <w:rPr>
                          <w:rFonts w:ascii="Times New Roman" w:hAnsi="Times New Roman" w:cs="Times New Roman"/>
                          <w:color w:val="000000" w:themeColor="text1"/>
                          <w:sz w:val="20"/>
                          <w:szCs w:val="20"/>
                          <w14:glow w14:rad="63500">
                            <w14:schemeClr w14:val="bg1">
                              <w14:alpha w14:val="60000"/>
                            </w14:schemeClr>
                          </w14:glow>
                        </w:rPr>
                        <w:t>First created on 10</w:t>
                      </w:r>
                      <w:r w:rsidRPr="00C665ED">
                        <w:rPr>
                          <w:rFonts w:ascii="Times New Roman" w:hAnsi="Times New Roman" w:cs="Times New Roman"/>
                          <w:color w:val="000000" w:themeColor="text1"/>
                          <w:sz w:val="20"/>
                          <w:szCs w:val="20"/>
                          <w:vertAlign w:val="superscript"/>
                          <w14:glow w14:rad="63500">
                            <w14:schemeClr w14:val="bg1">
                              <w14:alpha w14:val="60000"/>
                            </w14:schemeClr>
                          </w14:glow>
                        </w:rPr>
                        <w:t>th</w:t>
                      </w:r>
                      <w:r w:rsidRPr="00C665ED">
                        <w:rPr>
                          <w:rFonts w:ascii="Times New Roman" w:hAnsi="Times New Roman" w:cs="Times New Roman"/>
                          <w:color w:val="000000" w:themeColor="text1"/>
                          <w:sz w:val="20"/>
                          <w:szCs w:val="20"/>
                          <w14:glow w14:rad="63500">
                            <w14:schemeClr w14:val="bg1">
                              <w14:alpha w14:val="60000"/>
                            </w14:schemeClr>
                          </w14:glow>
                        </w:rPr>
                        <w:t xml:space="preserve"> June 2024</w:t>
                      </w:r>
                    </w:p>
                    <w:p w14:paraId="6CE8A8CC"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34A0832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i/>
                          <w:iCs/>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Author &amp; concept creator: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0CD488D9"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Costumes and characters designed by </w:t>
                      </w:r>
                      <w:r w:rsidRPr="00C665ED">
                        <w:rPr>
                          <w:rFonts w:ascii="Times New Roman" w:hAnsi="Times New Roman" w:cs="Times New Roman"/>
                          <w:i/>
                          <w:iCs/>
                          <w:color w:val="000000" w:themeColor="text1"/>
                          <w:sz w:val="24"/>
                          <w:szCs w:val="24"/>
                          <w14:glow w14:rad="63500">
                            <w14:schemeClr w14:val="bg1">
                              <w14:alpha w14:val="60000"/>
                            </w14:schemeClr>
                          </w14:glow>
                        </w:rPr>
                        <w:t>Ansa Raghunath</w:t>
                      </w:r>
                    </w:p>
                    <w:p w14:paraId="5092B53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xml:space="preserve">Edited by </w:t>
                      </w:r>
                      <w:r w:rsidRPr="00C665ED">
                        <w:rPr>
                          <w:rFonts w:ascii="Times New Roman" w:hAnsi="Times New Roman" w:cs="Times New Roman"/>
                          <w:i/>
                          <w:iCs/>
                          <w:color w:val="000000" w:themeColor="text1"/>
                          <w:sz w:val="24"/>
                          <w:szCs w:val="24"/>
                          <w14:glow w14:rad="63500">
                            <w14:schemeClr w14:val="bg1">
                              <w14:alpha w14:val="60000"/>
                            </w14:schemeClr>
                          </w14:glow>
                        </w:rPr>
                        <w:t>Raghunath Kumar</w:t>
                      </w:r>
                    </w:p>
                    <w:p w14:paraId="273EC44A" w14:textId="77777777" w:rsidR="00C665ED" w:rsidRPr="00C665ED" w:rsidRDefault="00C665ED" w:rsidP="00C665ED">
                      <w:pPr>
                        <w:pBdr>
                          <w:top w:val="single" w:sz="24" w:space="8" w:color="DDDDDD" w:themeColor="accent1"/>
                          <w:bottom w:val="single" w:sz="24" w:space="8" w:color="DDDDDD" w:themeColor="accent1"/>
                        </w:pBdr>
                        <w:spacing w:after="0"/>
                        <w:rPr>
                          <w:rFonts w:ascii="Times New Roman" w:hAnsi="Times New Roman" w:cs="Times New Roman"/>
                          <w:color w:val="000000" w:themeColor="text1"/>
                          <w:sz w:val="24"/>
                          <w:szCs w:val="24"/>
                          <w14:glow w14:rad="63500">
                            <w14:schemeClr w14:val="bg1">
                              <w14:alpha w14:val="60000"/>
                            </w14:schemeClr>
                          </w14:glow>
                        </w:rPr>
                      </w:pPr>
                    </w:p>
                    <w:p w14:paraId="2DFD2566"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Disclaimer and Copyrights</w:t>
                      </w:r>
                    </w:p>
                    <w:p w14:paraId="63907DB7"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r w:rsidRPr="00C665ED">
                        <w:rPr>
                          <w:rFonts w:ascii="Times New Roman" w:hAnsi="Times New Roman" w:cs="Times New Roman"/>
                          <w:color w:val="000000" w:themeColor="text1"/>
                          <w:sz w:val="24"/>
                          <w:szCs w:val="24"/>
                          <w14:glow w14:rad="63500">
                            <w14:schemeClr w14:val="bg1">
                              <w14:alpha w14:val="60000"/>
                            </w14:schemeClr>
                          </w14:glow>
                        </w:rPr>
                        <w:t>© 2024 Ansa Raghunath, All Rights Reserved</w:t>
                      </w:r>
                    </w:p>
                    <w:p w14:paraId="3933B025"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24"/>
                          <w:szCs w:val="24"/>
                          <w14:glow w14:rad="63500">
                            <w14:schemeClr w14:val="bg1">
                              <w14:alpha w14:val="60000"/>
                            </w14:schemeClr>
                          </w14:glow>
                        </w:rPr>
                      </w:pPr>
                    </w:p>
                    <w:p w14:paraId="0EF94D0B" w14:textId="271DE6CB"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This book is a fictional work by the Author. The graphics were made using a computer. Unless otherwise indicated, all the names, characters, buildings, scenarios, story snippets, and incidents in this book are either the product of author’s imagination or linked to author’s world. The situations in this book are purely imaginary</w:t>
                      </w:r>
                      <w:r w:rsidR="005065F3">
                        <w:rPr>
                          <w:rFonts w:ascii="Times New Roman" w:hAnsi="Times New Roman" w:cs="Times New Roman"/>
                          <w:color w:val="000000" w:themeColor="text1"/>
                          <w:sz w:val="18"/>
                          <w:szCs w:val="18"/>
                          <w14:glow w14:rad="63500">
                            <w14:schemeClr w14:val="bg1">
                              <w14:alpha w14:val="60000"/>
                            </w14:schemeClr>
                          </w14:glow>
                        </w:rPr>
                        <w:t>.</w:t>
                      </w:r>
                      <w:r w:rsidRPr="00C665ED">
                        <w:rPr>
                          <w:rFonts w:ascii="Times New Roman" w:hAnsi="Times New Roman" w:cs="Times New Roman"/>
                          <w:color w:val="000000" w:themeColor="text1"/>
                          <w:sz w:val="18"/>
                          <w:szCs w:val="18"/>
                          <w14:glow w14:rad="63500">
                            <w14:schemeClr w14:val="bg1">
                              <w14:alpha w14:val="60000"/>
                            </w14:schemeClr>
                          </w14:glow>
                        </w:rPr>
                        <w:t xml:space="preserve"> </w:t>
                      </w:r>
                      <w:r w:rsidR="005065F3">
                        <w:rPr>
                          <w:rFonts w:ascii="Times New Roman" w:hAnsi="Times New Roman" w:cs="Times New Roman"/>
                          <w:color w:val="000000" w:themeColor="text1"/>
                          <w:sz w:val="18"/>
                          <w:szCs w:val="18"/>
                          <w14:glow w14:rad="63500">
                            <w14:schemeClr w14:val="bg1">
                              <w14:alpha w14:val="60000"/>
                            </w14:schemeClr>
                          </w14:glow>
                        </w:rPr>
                        <w:t>Without a grown-up’s help p</w:t>
                      </w:r>
                      <w:r w:rsidRPr="00C665ED">
                        <w:rPr>
                          <w:rFonts w:ascii="Times New Roman" w:hAnsi="Times New Roman" w:cs="Times New Roman"/>
                          <w:color w:val="000000" w:themeColor="text1"/>
                          <w:sz w:val="18"/>
                          <w:szCs w:val="18"/>
                          <w14:glow w14:rad="63500">
                            <w14:schemeClr w14:val="bg1">
                              <w14:alpha w14:val="60000"/>
                            </w14:schemeClr>
                          </w14:glow>
                        </w:rPr>
                        <w:t xml:space="preserve">lease do not imitate the </w:t>
                      </w:r>
                      <w:r w:rsidR="005065F3">
                        <w:rPr>
                          <w:rFonts w:ascii="Times New Roman" w:hAnsi="Times New Roman" w:cs="Times New Roman"/>
                          <w:color w:val="000000" w:themeColor="text1"/>
                          <w:sz w:val="18"/>
                          <w:szCs w:val="18"/>
                          <w14:glow w14:rad="63500">
                            <w14:schemeClr w14:val="bg1">
                              <w14:alpha w14:val="60000"/>
                            </w14:schemeClr>
                          </w14:glow>
                        </w:rPr>
                        <w:t>adventures</w:t>
                      </w:r>
                      <w:r w:rsidRPr="00C665ED">
                        <w:rPr>
                          <w:rFonts w:ascii="Times New Roman" w:hAnsi="Times New Roman" w:cs="Times New Roman"/>
                          <w:color w:val="000000" w:themeColor="text1"/>
                          <w:sz w:val="18"/>
                          <w:szCs w:val="18"/>
                          <w14:glow w14:rad="63500">
                            <w14:schemeClr w14:val="bg1">
                              <w14:alpha w14:val="60000"/>
                            </w14:schemeClr>
                          </w14:glow>
                        </w:rPr>
                        <w:t xml:space="preserve"> of the super </w:t>
                      </w:r>
                      <w:r w:rsidR="005065F3">
                        <w:rPr>
                          <w:rFonts w:ascii="Times New Roman" w:hAnsi="Times New Roman" w:cs="Times New Roman"/>
                          <w:color w:val="000000" w:themeColor="text1"/>
                          <w:sz w:val="18"/>
                          <w:szCs w:val="18"/>
                          <w14:glow w14:rad="63500">
                            <w14:schemeClr w14:val="bg1">
                              <w14:alpha w14:val="60000"/>
                            </w14:schemeClr>
                          </w14:glow>
                        </w:rPr>
                        <w:t>helpers</w:t>
                      </w:r>
                      <w:r w:rsidRPr="00C665ED">
                        <w:rPr>
                          <w:rFonts w:ascii="Times New Roman" w:hAnsi="Times New Roman" w:cs="Times New Roman"/>
                          <w:color w:val="000000" w:themeColor="text1"/>
                          <w:sz w:val="18"/>
                          <w:szCs w:val="18"/>
                          <w14:glow w14:rad="63500">
                            <w14:schemeClr w14:val="bg1">
                              <w14:alpha w14:val="60000"/>
                            </w14:schemeClr>
                          </w14:glow>
                        </w:rPr>
                        <w:t xml:space="preserve"> in real life</w:t>
                      </w:r>
                      <w:r w:rsidR="005065F3">
                        <w:rPr>
                          <w:rFonts w:ascii="Times New Roman" w:hAnsi="Times New Roman" w:cs="Times New Roman"/>
                          <w:color w:val="000000" w:themeColor="text1"/>
                          <w:sz w:val="18"/>
                          <w:szCs w:val="18"/>
                          <w14:glow w14:rad="63500">
                            <w14:schemeClr w14:val="bg1">
                              <w14:alpha w14:val="60000"/>
                            </w14:schemeClr>
                          </w14:glow>
                        </w:rPr>
                        <w:t>.</w:t>
                      </w:r>
                    </w:p>
                    <w:p w14:paraId="253A406F" w14:textId="77777777" w:rsidR="005065F3" w:rsidRDefault="005065F3"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0D0D4B0F" w14:textId="7639DF59"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Made in INDIA. </w:t>
                      </w:r>
                    </w:p>
                    <w:p w14:paraId="790E3092" w14:textId="77777777" w:rsid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p>
                    <w:p w14:paraId="52052A6E" w14:textId="77777777" w:rsidR="00C665ED" w:rsidRPr="00C665ED" w:rsidRDefault="00C665ED" w:rsidP="00C665ED">
                      <w:pPr>
                        <w:pBdr>
                          <w:top w:val="single" w:sz="24" w:space="8" w:color="DDDDDD" w:themeColor="accent1"/>
                          <w:bottom w:val="single" w:sz="24" w:space="8" w:color="DDDDDD" w:themeColor="accent1"/>
                        </w:pBdr>
                        <w:spacing w:after="0"/>
                        <w:jc w:val="center"/>
                        <w:rPr>
                          <w:rFonts w:ascii="Times New Roman" w:hAnsi="Times New Roman" w:cs="Times New Roman"/>
                          <w:color w:val="000000" w:themeColor="text1"/>
                          <w:sz w:val="18"/>
                          <w:szCs w:val="18"/>
                          <w14:glow w14:rad="63500">
                            <w14:schemeClr w14:val="bg1">
                              <w14:alpha w14:val="60000"/>
                            </w14:schemeClr>
                          </w14:glow>
                        </w:rPr>
                      </w:pPr>
                      <w:r w:rsidRPr="00C665ED">
                        <w:rPr>
                          <w:rFonts w:ascii="Times New Roman" w:hAnsi="Times New Roman" w:cs="Times New Roman"/>
                          <w:color w:val="000000" w:themeColor="text1"/>
                          <w:sz w:val="18"/>
                          <w:szCs w:val="18"/>
                          <w14:glow w14:rad="63500">
                            <w14:schemeClr w14:val="bg1">
                              <w14:alpha w14:val="60000"/>
                            </w14:schemeClr>
                          </w14:glow>
                        </w:rPr>
                        <w:t xml:space="preserve">This publication, or any part of it, may not be reproduced in any form, or by any means, without the written permission of the author and her parents. </w:t>
                      </w:r>
                    </w:p>
                    <w:p w14:paraId="2F765ACC" w14:textId="02F44B4A" w:rsidR="00C665ED" w:rsidRDefault="00C665ED">
                      <w:pPr>
                        <w:rPr>
                          <w:color w:val="000000" w:themeColor="text2" w:themeShade="BF"/>
                          <w:sz w:val="24"/>
                          <w:szCs w:val="24"/>
                        </w:rPr>
                      </w:pPr>
                    </w:p>
                    <w:p w14:paraId="6A8612B5" w14:textId="6F08B8DC" w:rsidR="00C665ED" w:rsidRDefault="00C665ED">
                      <w:pPr>
                        <w:pStyle w:val="NoSpacing"/>
                        <w:jc w:val="right"/>
                        <w:rPr>
                          <w:color w:val="000000" w:themeColor="text2"/>
                          <w:sz w:val="18"/>
                          <w:szCs w:val="18"/>
                        </w:rPr>
                      </w:pPr>
                    </w:p>
                  </w:txbxContent>
                </v:textbox>
                <w10:wrap type="square" anchorx="margin" anchory="margin"/>
              </v:shape>
            </w:pict>
          </mc:Fallback>
        </mc:AlternateContent>
      </w:r>
      <w:r w:rsidR="00F333BC">
        <w:rPr>
          <w:noProof/>
        </w:rPr>
        <mc:AlternateContent>
          <mc:Choice Requires="wps">
            <w:drawing>
              <wp:anchor distT="0" distB="0" distL="114300" distR="114300" simplePos="0" relativeHeight="251686912" behindDoc="0" locked="0" layoutInCell="1" allowOverlap="1" wp14:anchorId="06ECC4D5" wp14:editId="5305B434">
                <wp:simplePos x="0" y="0"/>
                <wp:positionH relativeFrom="column">
                  <wp:posOffset>3654425</wp:posOffset>
                </wp:positionH>
                <wp:positionV relativeFrom="paragraph">
                  <wp:posOffset>906780</wp:posOffset>
                </wp:positionV>
                <wp:extent cx="2049145" cy="556895"/>
                <wp:effectExtent l="0" t="0" r="0" b="0"/>
                <wp:wrapNone/>
                <wp:docPr id="1769807929" name="Text Box 1"/>
                <wp:cNvGraphicFramePr/>
                <a:graphic xmlns:a="http://schemas.openxmlformats.org/drawingml/2006/main">
                  <a:graphicData uri="http://schemas.microsoft.com/office/word/2010/wordprocessingShape">
                    <wps:wsp>
                      <wps:cNvSpPr txBox="1"/>
                      <wps:spPr>
                        <a:xfrm>
                          <a:off x="0" y="0"/>
                          <a:ext cx="2049145" cy="556895"/>
                        </a:xfrm>
                        <a:prstGeom prst="rect">
                          <a:avLst/>
                        </a:prstGeom>
                        <a:noFill/>
                        <a:ln>
                          <a:noFill/>
                        </a:ln>
                      </wps:spPr>
                      <wps:txbx>
                        <w:txbxContent>
                          <w:p w14:paraId="155D84B8" w14:textId="77777777" w:rsidR="000F55BE" w:rsidRPr="00555499" w:rsidRDefault="000F55BE" w:rsidP="000F55BE">
                            <w:pPr>
                              <w:jc w:val="center"/>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55499">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By Ansa Raghunath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ECC4D5" id="_x0000_s1031" type="#_x0000_t202" style="position:absolute;margin-left:287.75pt;margin-top:71.4pt;width:161.35pt;height:43.8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" filled="f" stroked="f">
                <v:textbox style="mso-fit-shape-to-text:t">
                  <w:txbxContent>
                    <w:p w14:paraId="155D84B8" w14:textId="77777777" w:rsidR="000F55BE" w:rsidRPr="00555499" w:rsidRDefault="000F55BE" w:rsidP="000F55BE">
                      <w:pPr>
                        <w:jc w:val="center"/>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55499">
                        <w:rPr>
                          <w:rFonts w:ascii="Copperplate Gothic Light" w:hAnsi="Copperplate Gothic Light"/>
                          <w:noProof/>
                          <w:color w:val="FFC000"/>
                          <w:sz w:val="50"/>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By Ansa Raghunath</w:t>
                      </w:r>
                    </w:p>
                  </w:txbxContent>
                </v:textbox>
              </v:shape>
            </w:pict>
          </mc:Fallback>
        </mc:AlternateContent>
      </w:r>
      <w:r w:rsidR="00F333BC">
        <w:rPr>
          <w:noProof/>
        </w:rPr>
        <mc:AlternateContent>
          <mc:Choice Requires="wps">
            <w:drawing>
              <wp:anchor distT="0" distB="0" distL="114300" distR="114300" simplePos="0" relativeHeight="251665408" behindDoc="0" locked="0" layoutInCell="1" allowOverlap="1" wp14:anchorId="0BD0FE6F" wp14:editId="2D093D2A">
                <wp:simplePos x="0" y="0"/>
                <wp:positionH relativeFrom="column">
                  <wp:posOffset>152400</wp:posOffset>
                </wp:positionH>
                <wp:positionV relativeFrom="paragraph">
                  <wp:posOffset>368300</wp:posOffset>
                </wp:positionV>
                <wp:extent cx="1828800" cy="1828800"/>
                <wp:effectExtent l="0" t="0" r="0" b="635"/>
                <wp:wrapNone/>
                <wp:docPr id="15483267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5D2623" w14:textId="728CFAEE" w:rsidR="00383DF1" w:rsidRPr="00555499" w:rsidRDefault="00383DF1" w:rsidP="00383DF1">
                            <w:pPr>
                              <w:jc w:val="center"/>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55499">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Super Helpers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D0FE6F" id="_x0000_s1032" type="#_x0000_t202" style="position:absolute;margin-left:12pt;margin-top:29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" filled="f" stroked="f">
                <v:textbox style="mso-fit-shape-to-text:t">
                  <w:txbxContent>
                    <w:p w14:paraId="4A5D2623" w14:textId="728CFAEE" w:rsidR="00383DF1" w:rsidRPr="00555499" w:rsidRDefault="00383DF1" w:rsidP="00383DF1">
                      <w:pPr>
                        <w:jc w:val="center"/>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55499">
                        <w:rPr>
                          <w:rFonts w:ascii="Copperplate Gothic Light" w:hAnsi="Copperplate Gothic Light"/>
                          <w:b/>
                          <w:color w:val="6699F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Super Helpers</w:t>
                      </w:r>
                    </w:p>
                  </w:txbxContent>
                </v:textbox>
              </v:shape>
            </w:pict>
          </mc:Fallback>
        </mc:AlternateContent>
      </w:r>
    </w:p>
    <w:p w14:paraId="0F9C75AA" w14:textId="2FB9FEE6" w:rsidR="00EF6736" w:rsidRDefault="00EF6736" w:rsidP="00FD249E">
      <w:r>
        <w:rPr>
          <w:noProof/>
        </w:rPr>
        <w:lastRenderedPageBreak/>
        <mc:AlternateContent>
          <mc:Choice Requires="wps">
            <w:drawing>
              <wp:anchor distT="91440" distB="91440" distL="114300" distR="114300" simplePos="0" relativeHeight="251673600" behindDoc="0" locked="0" layoutInCell="1" allowOverlap="1" wp14:anchorId="291A6436" wp14:editId="046198DD">
                <wp:simplePos x="0" y="0"/>
                <wp:positionH relativeFrom="page">
                  <wp:posOffset>1582911</wp:posOffset>
                </wp:positionH>
                <wp:positionV relativeFrom="paragraph">
                  <wp:posOffset>637775</wp:posOffset>
                </wp:positionV>
                <wp:extent cx="5102198" cy="1403985"/>
                <wp:effectExtent l="0" t="0" r="0" b="0"/>
                <wp:wrapTopAndBottom/>
                <wp:docPr id="567187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2198" cy="140398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2D1D0305" w14:textId="563209A9" w:rsidR="00EF6736" w:rsidRPr="00A72923" w:rsidRDefault="00DE6AD8" w:rsidP="004B3F7F">
                            <w:pPr>
                              <w:pBdr>
                                <w:top w:val="single" w:sz="24" w:space="8" w:color="DDDDDD" w:themeColor="accent1"/>
                                <w:bottom w:val="single" w:sz="24" w:space="8" w:color="DDDDDD" w:themeColor="accent1"/>
                              </w:pBdr>
                              <w:spacing w:after="0"/>
                              <w:jc w:val="center"/>
                              <w:rPr>
                                <w:rFonts w:ascii="Biome Light" w:hAnsi="Biome Light" w:cs="Biome Light"/>
                                <w:color w:val="000000" w:themeColor="text1"/>
                                <w:sz w:val="24"/>
                              </w:rPr>
                            </w:pPr>
                            <w:r w:rsidRPr="00A72923">
                              <w:rPr>
                                <w:rFonts w:ascii="Biome Light" w:hAnsi="Biome Light" w:cs="Biome Light"/>
                                <w:color w:val="000000" w:themeColor="text1"/>
                                <w:sz w:val="24"/>
                                <w:szCs w:val="24"/>
                              </w:rPr>
                              <w:t>Ansa, Madhav and Jayanth live near Hosur. They sometimes pretend to be superheroes, and they like to help those in need.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6436" id="_x0000_s1033" type="#_x0000_t202" style="position:absolute;margin-left:124.65pt;margin-top:50.2pt;width:401.75pt;height:110.55pt;z-index:25167360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" filled="f" stroked="f" strokeweight="1pt">
                <v:textbox style="mso-fit-shape-to-text:t">
                  <w:txbxContent>
                    <w:p w14:paraId="2D1D0305" w14:textId="563209A9" w:rsidR="00EF6736" w:rsidRPr="00A72923" w:rsidRDefault="00DE6AD8" w:rsidP="004B3F7F">
                      <w:pPr>
                        <w:pBdr>
                          <w:top w:val="single" w:sz="24" w:space="8" w:color="DDDDDD" w:themeColor="accent1"/>
                          <w:bottom w:val="single" w:sz="24" w:space="8" w:color="DDDDDD" w:themeColor="accent1"/>
                        </w:pBdr>
                        <w:spacing w:after="0"/>
                        <w:jc w:val="center"/>
                        <w:rPr>
                          <w:rFonts w:ascii="Biome Light" w:hAnsi="Biome Light" w:cs="Biome Light"/>
                          <w:color w:val="000000" w:themeColor="text1"/>
                          <w:sz w:val="24"/>
                        </w:rPr>
                      </w:pPr>
                      <w:r w:rsidRPr="00A72923">
                        <w:rPr>
                          <w:rFonts w:ascii="Biome Light" w:hAnsi="Biome Light" w:cs="Biome Light"/>
                          <w:color w:val="000000" w:themeColor="text1"/>
                          <w:sz w:val="24"/>
                          <w:szCs w:val="24"/>
                        </w:rPr>
                        <w:t>Ansa, Madhav and Jayanth live near Hosur. They sometimes pretend to be superheroes, and they like to help those in need.</w:t>
                      </w:r>
                    </w:p>
                  </w:txbxContent>
                </v:textbox>
                <w10:wrap type="topAndBottom" anchorx="page"/>
              </v:shape>
            </w:pict>
          </mc:Fallback>
        </mc:AlternateContent>
      </w:r>
      <w:r>
        <w:rPr>
          <w:noProof/>
        </w:rPr>
        <mc:AlternateContent>
          <mc:Choice Requires="wps">
            <w:drawing>
              <wp:anchor distT="0" distB="0" distL="114300" distR="114300" simplePos="0" relativeHeight="251671552" behindDoc="0" locked="0" layoutInCell="1" allowOverlap="1" wp14:anchorId="7BDA962B" wp14:editId="0A259C4C">
                <wp:simplePos x="0" y="0"/>
                <wp:positionH relativeFrom="column">
                  <wp:posOffset>1901190</wp:posOffset>
                </wp:positionH>
                <wp:positionV relativeFrom="paragraph">
                  <wp:posOffset>0</wp:posOffset>
                </wp:positionV>
                <wp:extent cx="1828800" cy="1828800"/>
                <wp:effectExtent l="0" t="0" r="0" b="0"/>
                <wp:wrapNone/>
                <wp:docPr id="147597099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DA4D0F" w14:textId="0EE68A27" w:rsidR="00EF6736" w:rsidRPr="00A94689" w:rsidRDefault="00EF6736" w:rsidP="00EF6736">
                            <w:pPr>
                              <w:jc w:val="center"/>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4689">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DA962B" id="_x0000_s1034" type="#_x0000_t202" style="position:absolute;margin-left:149.7pt;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" filled="f" stroked="f">
                <v:textbox style="mso-fit-shape-to-text:t">
                  <w:txbxContent>
                    <w:p w14:paraId="19DA4D0F" w14:textId="0EE68A27" w:rsidR="00EF6736" w:rsidRPr="00A94689" w:rsidRDefault="00EF6736" w:rsidP="00EF6736">
                      <w:pPr>
                        <w:jc w:val="center"/>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4689">
                        <w:rPr>
                          <w:rFonts w:ascii="Biome Light" w:hAnsi="Biome Light" w:cs="Biome Light"/>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Introductions</w:t>
                      </w:r>
                    </w:p>
                  </w:txbxContent>
                </v:textbox>
              </v:shape>
            </w:pict>
          </mc:Fallback>
        </mc:AlternateContent>
      </w:r>
      <w:r w:rsidR="00A94689">
        <w:rPr>
          <w:noProof/>
        </w:rPr>
        <w:drawing>
          <wp:inline distT="0" distB="0" distL="0" distR="0" wp14:anchorId="1CD91495" wp14:editId="0EA5883F">
            <wp:extent cx="6858000" cy="6858000"/>
            <wp:effectExtent l="0" t="0" r="0" b="0"/>
            <wp:docPr id="98359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F0401AB" w14:textId="77777777" w:rsidR="00600AC2" w:rsidRDefault="00A94689" w:rsidP="00FD249E">
      <w:r>
        <w:rPr>
          <w:noProof/>
        </w:rPr>
        <w:lastRenderedPageBreak/>
        <w:drawing>
          <wp:anchor distT="0" distB="0" distL="114300" distR="114300" simplePos="0" relativeHeight="251692032" behindDoc="0" locked="0" layoutInCell="1" allowOverlap="1" wp14:anchorId="26ADAC82" wp14:editId="26585AC0">
            <wp:simplePos x="0" y="0"/>
            <wp:positionH relativeFrom="margin">
              <wp:posOffset>429658</wp:posOffset>
            </wp:positionH>
            <wp:positionV relativeFrom="paragraph">
              <wp:posOffset>705080</wp:posOffset>
            </wp:positionV>
            <wp:extent cx="1111294" cy="1178804"/>
            <wp:effectExtent l="0" t="0" r="0" b="2540"/>
            <wp:wrapNone/>
            <wp:docPr id="228747228" name="Picture 22874722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47228" name="Picture 228747228" descr="A black background with a black squa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3508" cy="119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C564FC" wp14:editId="7F68A22A">
            <wp:extent cx="6858000" cy="6858000"/>
            <wp:effectExtent l="0" t="0" r="0" b="0"/>
            <wp:docPr id="1633265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Pr>
          <w:noProof/>
        </w:rPr>
        <w:lastRenderedPageBreak/>
        <w:drawing>
          <wp:inline distT="0" distB="0" distL="0" distR="0" wp14:anchorId="587F251C" wp14:editId="6C2217D2">
            <wp:extent cx="6858000" cy="6858000"/>
            <wp:effectExtent l="0" t="0" r="0" b="0"/>
            <wp:docPr id="1512248317" name="Picture 11" descr="Cartoon child running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8317" name="Picture 11" descr="Cartoon child running in front of a hous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E7F3618" w14:textId="1864AD87" w:rsidR="00D341D3" w:rsidRDefault="00A94689" w:rsidP="00FD249E">
      <w:pPr>
        <w:sectPr w:rsidR="00D341D3" w:rsidSect="005C4EF2">
          <w:footerReference w:type="default" r:id="rId24"/>
          <w:pgSz w:w="10800" w:h="10800" w:code="32767"/>
          <w:pgMar w:top="0" w:right="0" w:bottom="0" w:left="0" w:header="720" w:footer="0" w:gutter="0"/>
          <w:pgNumType w:start="1"/>
          <w:cols w:space="720"/>
          <w:docGrid w:linePitch="360"/>
        </w:sectPr>
      </w:pPr>
      <w:r>
        <w:rPr>
          <w:noProof/>
        </w:rPr>
        <w:lastRenderedPageBreak/>
        <w:drawing>
          <wp:inline distT="0" distB="0" distL="0" distR="0" wp14:anchorId="0DC1D81E" wp14:editId="5E1063CA">
            <wp:extent cx="7315200" cy="7315200"/>
            <wp:effectExtent l="0" t="0" r="0" b="0"/>
            <wp:docPr id="294925458" name="Picture 14" descr="Cartoon child in a cape running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5458" name="Picture 14" descr="Cartoon child in a cape running in front of a hous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25979241" wp14:editId="662F091B">
            <wp:extent cx="7308215" cy="7308215"/>
            <wp:effectExtent l="0" t="0" r="6985" b="6985"/>
            <wp:docPr id="10143128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14C36ADD" wp14:editId="7F979BBB">
            <wp:extent cx="7308215" cy="7308215"/>
            <wp:effectExtent l="0" t="0" r="6985" b="6985"/>
            <wp:docPr id="1492038666" name="Picture 24" descr="A cartoon of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8666" name="Picture 24" descr="A cartoon of a person and a chil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0808B0B0" wp14:editId="6996C2F7">
            <wp:extent cx="7308215" cy="7308215"/>
            <wp:effectExtent l="0" t="0" r="6985" b="6985"/>
            <wp:docPr id="318157682" name="Picture 25" descr="Cartoon two people t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7682" name="Picture 25" descr="Cartoon two people talk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54CAC1CD" wp14:editId="728FD1D3">
            <wp:extent cx="7308215" cy="7308215"/>
            <wp:effectExtent l="0" t="0" r="6985" b="6985"/>
            <wp:docPr id="1337086823" name="Picture 26" descr="Cartoon of a police officer and a group of people with Nkandl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6823" name="Picture 26" descr="Cartoon of a police officer and a group of people with Nkandla in th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215" cy="7308215"/>
                    </a:xfrm>
                    <a:prstGeom prst="rect">
                      <a:avLst/>
                    </a:prstGeom>
                    <a:noFill/>
                    <a:ln>
                      <a:noFill/>
                    </a:ln>
                  </pic:spPr>
                </pic:pic>
              </a:graphicData>
            </a:graphic>
          </wp:inline>
        </w:drawing>
      </w:r>
      <w:r>
        <w:rPr>
          <w:noProof/>
        </w:rPr>
        <w:lastRenderedPageBreak/>
        <w:drawing>
          <wp:inline distT="0" distB="0" distL="0" distR="0" wp14:anchorId="4BC122F4" wp14:editId="463719C8">
            <wp:extent cx="7315200" cy="7315200"/>
            <wp:effectExtent l="0" t="0" r="0" b="0"/>
            <wp:docPr id="1790378551" name="Picture 32" descr="A cartoon of a person in a white suit flying over a 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8551" name="Picture 32" descr="A cartoon of a person in a white suit flying over a lo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09E3BE51" wp14:editId="4EADF9B2">
            <wp:extent cx="7315200" cy="7315200"/>
            <wp:effectExtent l="0" t="0" r="0" b="0"/>
            <wp:docPr id="1415142363" name="Picture 33" descr="A cartoon of a person running in a basketball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2363" name="Picture 33" descr="A cartoon of a person running in a basketball cou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5F613802" wp14:editId="1A585CF4">
            <wp:extent cx="7315200" cy="7315200"/>
            <wp:effectExtent l="0" t="0" r="0" b="0"/>
            <wp:docPr id="1158492339" name="Picture 34" descr="Cartoon a cartoon of a person and a dog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2339" name="Picture 34" descr="Cartoon a cartoon of a person and a dog in a garmen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1C872B6A" wp14:editId="760F0DA1">
            <wp:extent cx="7315200" cy="7315200"/>
            <wp:effectExtent l="0" t="0" r="0" b="0"/>
            <wp:docPr id="263951226" name="Picture 35" descr="Cartoon 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1226" name="Picture 35" descr="Cartoon a cartoon of a person and a do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71A534ED" wp14:editId="33667D0E">
            <wp:extent cx="7315200" cy="7315200"/>
            <wp:effectExtent l="0" t="0" r="0" b="0"/>
            <wp:docPr id="992267786" name="Picture 36" descr="Cartoon a cartoon of a child and a child in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7786" name="Picture 36" descr="Cartoon a cartoon of a child and a child in garm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69F793A9" wp14:editId="31337170">
            <wp:extent cx="7315200" cy="7315200"/>
            <wp:effectExtent l="0" t="0" r="0" b="0"/>
            <wp:docPr id="1090574744" name="Picture 37" descr="Cartoon a cartoon of a child and a child in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4744" name="Picture 37" descr="Cartoon a cartoon of a child and a child in garme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5F1B05DB" wp14:editId="50D5F290">
            <wp:extent cx="7315200" cy="7315200"/>
            <wp:effectExtent l="0" t="0" r="0" b="0"/>
            <wp:docPr id="1291380682" name="Picture 38" descr="Cartoon a cartoon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0682" name="Picture 38" descr="Cartoon a cartoon of two peop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1A934BE1" wp14:editId="7D734C2F">
            <wp:extent cx="7315200" cy="7315200"/>
            <wp:effectExtent l="0" t="0" r="0" b="0"/>
            <wp:docPr id="735742661" name="Picture 39" descr="Cartoon a cartoon of a child in a blue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2661" name="Picture 39" descr="Cartoon a cartoon of a child in a blue garme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386A4141" wp14:editId="47117FBB">
            <wp:extent cx="7315200" cy="7315200"/>
            <wp:effectExtent l="0" t="0" r="0" b="0"/>
            <wp:docPr id="1476761621" name="Picture 40" descr="Cartoon a cartoon of a person in a blue garment standing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1621" name="Picture 40" descr="Cartoon a cartoon of a person in a blue garment standing in a dese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642FD7D1" wp14:editId="5D2F9235">
            <wp:extent cx="7315200" cy="7315200"/>
            <wp:effectExtent l="0" t="0" r="0" b="0"/>
            <wp:docPr id="18237584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53D146C3" wp14:editId="044FD201">
            <wp:extent cx="7315200" cy="7315200"/>
            <wp:effectExtent l="0" t="0" r="0" b="0"/>
            <wp:docPr id="325741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22EAE715" wp14:editId="35AD9DE8">
            <wp:extent cx="7315200" cy="7315200"/>
            <wp:effectExtent l="0" t="0" r="0" b="0"/>
            <wp:docPr id="1411813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lastRenderedPageBreak/>
        <w:drawing>
          <wp:inline distT="0" distB="0" distL="0" distR="0" wp14:anchorId="5D4A0C87" wp14:editId="125B3C71">
            <wp:extent cx="7315200" cy="7315200"/>
            <wp:effectExtent l="0" t="0" r="0" b="0"/>
            <wp:docPr id="1485593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mc:AlternateContent>
          <mc:Choice Requires="wps">
            <w:drawing>
              <wp:anchor distT="0" distB="0" distL="114300" distR="114300" simplePos="0" relativeHeight="251677696" behindDoc="0" locked="0" layoutInCell="1" allowOverlap="1" wp14:anchorId="71406914" wp14:editId="413B3752">
                <wp:simplePos x="0" y="0"/>
                <wp:positionH relativeFrom="margin">
                  <wp:posOffset>889000</wp:posOffset>
                </wp:positionH>
                <wp:positionV relativeFrom="paragraph">
                  <wp:posOffset>101600</wp:posOffset>
                </wp:positionV>
                <wp:extent cx="5321300" cy="6858000"/>
                <wp:effectExtent l="0" t="0" r="0" b="0"/>
                <wp:wrapNone/>
                <wp:docPr id="569407665" name="Text Box 1"/>
                <wp:cNvGraphicFramePr/>
                <a:graphic xmlns:a="http://schemas.openxmlformats.org/drawingml/2006/main">
                  <a:graphicData uri="http://schemas.microsoft.com/office/word/2010/wordprocessingShape">
                    <wps:wsp>
                      <wps:cNvSpPr txBox="1"/>
                      <wps:spPr>
                        <a:xfrm>
                          <a:off x="0" y="0"/>
                          <a:ext cx="5321300" cy="6858000"/>
                        </a:xfrm>
                        <a:prstGeom prst="rect">
                          <a:avLst/>
                        </a:prstGeom>
                        <a:noFill/>
                        <a:ln>
                          <a:noFill/>
                        </a:ln>
                      </wps:spPr>
                      <wps:txbx>
                        <w:txbxContent>
                          <w:p w14:paraId="74DF6144" w14:textId="5EF2C7DA" w:rsidR="004B3F7F" w:rsidRDefault="00A72923" w:rsidP="004B3F7F">
                            <w:pPr>
                              <w:jc w:val="cente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Story:</w:t>
                            </w:r>
                          </w:p>
                          <w:p w14:paraId="5C8EBE27" w14:textId="0DBB2122" w:rsidR="00A72923" w:rsidRPr="004B3F7F" w:rsidRDefault="00A72923" w:rsidP="004B3F7F">
                            <w:pPr>
                              <w:jc w:val="center"/>
                              <w:rPr>
                                <w:rFonts w:ascii="Broadway" w:hAnsi="Broadway"/>
                                <w:b/>
                                <w:color w:val="70AD47"/>
                                <w:spacing w:val="10"/>
                                <w:sz w:val="96"/>
                                <w:szCs w:val="96"/>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Teamwork is fun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06914" id="_x0000_s1035" type="#_x0000_t202" style="position:absolute;margin-left:70pt;margin-top:8pt;width:419pt;height:540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" filled="f" stroked="f">
                <v:textbox style="mso-fit-shape-to-text:t">
                  <w:txbxContent>
                    <w:p w14:paraId="74DF6144" w14:textId="5EF2C7DA" w:rsidR="004B3F7F" w:rsidRDefault="00A72923" w:rsidP="004B3F7F">
                      <w:pPr>
                        <w:jc w:val="cente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Story:</w:t>
                      </w:r>
                    </w:p>
                    <w:p w14:paraId="5C8EBE27" w14:textId="0DBB2122" w:rsidR="00A72923" w:rsidRPr="004B3F7F" w:rsidRDefault="00A72923" w:rsidP="004B3F7F">
                      <w:pPr>
                        <w:jc w:val="center"/>
                        <w:rPr>
                          <w:rFonts w:ascii="Broadway" w:hAnsi="Broadway"/>
                          <w:b/>
                          <w:color w:val="70AD47"/>
                          <w:spacing w:val="10"/>
                          <w:sz w:val="96"/>
                          <w:szCs w:val="96"/>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roadway" w:hAnsi="Broadway"/>
                          <w:b/>
                          <w:noProof/>
                          <w:color w:val="70AD47"/>
                          <w:spacing w:val="10"/>
                          <w:sz w:val="72"/>
                          <w:szCs w:val="72"/>
                          <w14:glow w14:rad="2286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Teamwork is fun</w:t>
                      </w:r>
                    </w:p>
                  </w:txbxContent>
                </v:textbox>
                <w10:wrap anchorx="margin"/>
              </v:shape>
            </w:pict>
          </mc:Fallback>
        </mc:AlternateContent>
      </w:r>
      <w:r w:rsidR="002D173E">
        <w:rPr>
          <w:noProof/>
        </w:rPr>
        <w:drawing>
          <wp:inline distT="0" distB="0" distL="0" distR="0" wp14:anchorId="66F770FD" wp14:editId="6671AF64">
            <wp:extent cx="7304405" cy="7304405"/>
            <wp:effectExtent l="0" t="0" r="0" b="0"/>
            <wp:docPr id="43239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04405" cy="7304405"/>
                    </a:xfrm>
                    <a:prstGeom prst="rect">
                      <a:avLst/>
                    </a:prstGeom>
                    <a:noFill/>
                    <a:ln>
                      <a:noFill/>
                    </a:ln>
                  </pic:spPr>
                </pic:pic>
              </a:graphicData>
            </a:graphic>
          </wp:inline>
        </w:drawing>
      </w:r>
      <w:r w:rsidR="002D173E">
        <w:rPr>
          <w:noProof/>
        </w:rPr>
        <w:lastRenderedPageBreak/>
        <w:drawing>
          <wp:inline distT="0" distB="0" distL="0" distR="0" wp14:anchorId="58AC2646" wp14:editId="1261CC38">
            <wp:extent cx="7315200" cy="7315200"/>
            <wp:effectExtent l="0" t="0" r="0" b="0"/>
            <wp:docPr id="14047420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385FB2F4" wp14:editId="4E946DBF">
            <wp:extent cx="7315200" cy="7315200"/>
            <wp:effectExtent l="0" t="0" r="0" b="0"/>
            <wp:docPr id="14300896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0C8BB4A9" wp14:editId="2D7C63B3">
            <wp:extent cx="7315200" cy="7315200"/>
            <wp:effectExtent l="0" t="0" r="0" b="0"/>
            <wp:docPr id="728382744" name="Picture 47" descr="Cartoon of kids in superhero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2744" name="Picture 47" descr="Cartoon of kids in superhero clothing&#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2D173E">
        <w:rPr>
          <w:noProof/>
        </w:rPr>
        <w:lastRenderedPageBreak/>
        <w:drawing>
          <wp:inline distT="0" distB="0" distL="0" distR="0" wp14:anchorId="440F7AA9" wp14:editId="0E8CCB9C">
            <wp:extent cx="7315200" cy="7315200"/>
            <wp:effectExtent l="0" t="0" r="0" b="0"/>
            <wp:docPr id="20145836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28DB4116" wp14:editId="4B5F8164">
            <wp:extent cx="7315200" cy="7315200"/>
            <wp:effectExtent l="0" t="0" r="0" b="0"/>
            <wp:docPr id="16946141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0B340AAF" wp14:editId="5E2DFAA2">
            <wp:extent cx="7315200" cy="7315200"/>
            <wp:effectExtent l="0" t="0" r="0" b="0"/>
            <wp:docPr id="16833450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29FA8470" wp14:editId="583CA86B">
            <wp:extent cx="7315200" cy="7315200"/>
            <wp:effectExtent l="0" t="0" r="0" b="0"/>
            <wp:docPr id="2999857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sidR="00797856">
        <w:rPr>
          <w:noProof/>
        </w:rPr>
        <w:lastRenderedPageBreak/>
        <w:drawing>
          <wp:inline distT="0" distB="0" distL="0" distR="0" wp14:anchorId="1DDB11A5" wp14:editId="72857BB5">
            <wp:extent cx="7302500" cy="7302500"/>
            <wp:effectExtent l="0" t="0" r="0" b="0"/>
            <wp:docPr id="13927897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57034538" wp14:editId="5C3DCD72">
            <wp:extent cx="7302500" cy="7302500"/>
            <wp:effectExtent l="0" t="0" r="0" b="0"/>
            <wp:docPr id="8716871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7B6FAD2" wp14:editId="3DAA4152">
            <wp:extent cx="7302500" cy="7302500"/>
            <wp:effectExtent l="0" t="0" r="0" b="0"/>
            <wp:docPr id="15968007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714B5487" wp14:editId="294A4844">
            <wp:extent cx="7302500" cy="7302500"/>
            <wp:effectExtent l="0" t="0" r="0" b="0"/>
            <wp:docPr id="925741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6791F73" wp14:editId="27BB9B17">
            <wp:extent cx="7302500" cy="7302500"/>
            <wp:effectExtent l="0" t="0" r="0" b="0"/>
            <wp:docPr id="4720652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0527B1F" wp14:editId="6740DC80">
            <wp:extent cx="7302500" cy="7302500"/>
            <wp:effectExtent l="0" t="0" r="0" b="0"/>
            <wp:docPr id="9797403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CEDF2C2" wp14:editId="637DA02C">
            <wp:extent cx="7302500" cy="7302500"/>
            <wp:effectExtent l="0" t="0" r="0" b="0"/>
            <wp:docPr id="8442750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236AD4C" wp14:editId="196C986C">
            <wp:extent cx="7302500" cy="7302500"/>
            <wp:effectExtent l="0" t="0" r="0" b="0"/>
            <wp:docPr id="17665626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A0158C8" wp14:editId="3337BFBE">
            <wp:extent cx="7302500" cy="7302500"/>
            <wp:effectExtent l="0" t="0" r="0" b="0"/>
            <wp:docPr id="16279734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EE32EFC" wp14:editId="1E1D45B1">
            <wp:extent cx="7302500" cy="7302500"/>
            <wp:effectExtent l="0" t="0" r="0" b="0"/>
            <wp:docPr id="18998841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ED64760" wp14:editId="521B7D22">
            <wp:extent cx="7302500" cy="7302500"/>
            <wp:effectExtent l="0" t="0" r="0" b="0"/>
            <wp:docPr id="19737766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FD8C1EC" wp14:editId="51A4FB3B">
            <wp:extent cx="7302500" cy="7302500"/>
            <wp:effectExtent l="0" t="0" r="0" b="0"/>
            <wp:docPr id="18719418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0906048" wp14:editId="484E3928">
            <wp:extent cx="7302500" cy="7302500"/>
            <wp:effectExtent l="0" t="0" r="0" b="0"/>
            <wp:docPr id="19136686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4804730F" wp14:editId="663467AC">
            <wp:extent cx="7302500" cy="7302500"/>
            <wp:effectExtent l="0" t="0" r="0" b="0"/>
            <wp:docPr id="9695380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0693C98" wp14:editId="6C2C9CEE">
            <wp:extent cx="7302500" cy="7302500"/>
            <wp:effectExtent l="0" t="0" r="0" b="0"/>
            <wp:docPr id="8064165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1236FEF6" wp14:editId="67164C00">
            <wp:extent cx="7302500" cy="7302500"/>
            <wp:effectExtent l="0" t="0" r="0" b="0"/>
            <wp:docPr id="11887700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544AA539" wp14:editId="7F15C607">
            <wp:extent cx="7302500" cy="7302500"/>
            <wp:effectExtent l="0" t="0" r="0" b="0"/>
            <wp:docPr id="210286536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67396D4E" wp14:editId="353CB816">
            <wp:extent cx="7302500" cy="7302500"/>
            <wp:effectExtent l="0" t="0" r="0" b="0"/>
            <wp:docPr id="88191120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184AF40E" wp14:editId="70EF15F8">
            <wp:extent cx="7302500" cy="7302500"/>
            <wp:effectExtent l="0" t="0" r="0" b="0"/>
            <wp:docPr id="1977162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BF78625" wp14:editId="65A36371">
            <wp:extent cx="7302500" cy="7302500"/>
            <wp:effectExtent l="0" t="0" r="0" b="0"/>
            <wp:docPr id="12102414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42B1C4A1" wp14:editId="42287773">
            <wp:extent cx="7302500" cy="7302500"/>
            <wp:effectExtent l="0" t="0" r="0" b="0"/>
            <wp:docPr id="8637399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DBEE55D" wp14:editId="25A54A7B">
            <wp:extent cx="7302500" cy="7302500"/>
            <wp:effectExtent l="0" t="0" r="0" b="0"/>
            <wp:docPr id="7895874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29E7CD37" wp14:editId="64F88B56">
            <wp:extent cx="7302500" cy="7302500"/>
            <wp:effectExtent l="0" t="0" r="0" b="0"/>
            <wp:docPr id="863278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r w:rsidR="00797856">
        <w:rPr>
          <w:noProof/>
        </w:rPr>
        <w:lastRenderedPageBreak/>
        <w:drawing>
          <wp:inline distT="0" distB="0" distL="0" distR="0" wp14:anchorId="08D9E1EE" wp14:editId="7268DCD2">
            <wp:extent cx="7302500" cy="7302500"/>
            <wp:effectExtent l="0" t="0" r="0" b="0"/>
            <wp:docPr id="4184413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p>
    <w:p w14:paraId="3A9E1455" w14:textId="5FC2428D" w:rsidR="00F43608" w:rsidRDefault="00B4144B" w:rsidP="00FD249E">
      <w:r>
        <w:rPr>
          <w:noProof/>
        </w:rPr>
        <w:lastRenderedPageBreak/>
        <w:drawing>
          <wp:inline distT="0" distB="0" distL="0" distR="0" wp14:anchorId="38F4590A" wp14:editId="2047061D">
            <wp:extent cx="7302500" cy="7302500"/>
            <wp:effectExtent l="0" t="0" r="0" b="0"/>
            <wp:docPr id="15170060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02500" cy="7302500"/>
                    </a:xfrm>
                    <a:prstGeom prst="rect">
                      <a:avLst/>
                    </a:prstGeom>
                    <a:noFill/>
                    <a:ln>
                      <a:noFill/>
                    </a:ln>
                  </pic:spPr>
                </pic:pic>
              </a:graphicData>
            </a:graphic>
          </wp:inline>
        </w:drawing>
      </w:r>
    </w:p>
    <w:p w14:paraId="5D18EF4D" w14:textId="32B20041" w:rsidR="00DA0017" w:rsidRDefault="004D7BC2" w:rsidP="00FD249E">
      <w:r>
        <w:rPr>
          <w:noProof/>
        </w:rPr>
        <w:lastRenderedPageBreak/>
        <mc:AlternateContent>
          <mc:Choice Requires="wps">
            <w:drawing>
              <wp:anchor distT="0" distB="0" distL="114300" distR="114300" simplePos="0" relativeHeight="251680768" behindDoc="0" locked="0" layoutInCell="1" allowOverlap="1" wp14:anchorId="7A53A9D4" wp14:editId="488AA8E9">
                <wp:simplePos x="0" y="0"/>
                <wp:positionH relativeFrom="column">
                  <wp:posOffset>4094057</wp:posOffset>
                </wp:positionH>
                <wp:positionV relativeFrom="paragraph">
                  <wp:posOffset>6822440</wp:posOffset>
                </wp:positionV>
                <wp:extent cx="2834314" cy="257074"/>
                <wp:effectExtent l="0" t="0" r="0" b="0"/>
                <wp:wrapNone/>
                <wp:docPr id="2088932491" name="Text Box 1"/>
                <wp:cNvGraphicFramePr/>
                <a:graphic xmlns:a="http://schemas.openxmlformats.org/drawingml/2006/main">
                  <a:graphicData uri="http://schemas.microsoft.com/office/word/2010/wordprocessingShape">
                    <wps:wsp>
                      <wps:cNvSpPr txBox="1"/>
                      <wps:spPr>
                        <a:xfrm>
                          <a:off x="0" y="0"/>
                          <a:ext cx="2834314" cy="257074"/>
                        </a:xfrm>
                        <a:prstGeom prst="rect">
                          <a:avLst/>
                        </a:prstGeom>
                        <a:noFill/>
                        <a:ln w="6350">
                          <a:noFill/>
                        </a:ln>
                      </wps:spPr>
                      <wps:txbx>
                        <w:txbxContent>
                          <w:p w14:paraId="59ADB934" w14:textId="7FFBC0AE" w:rsidR="00491309" w:rsidRDefault="00491309">
                            <w:r>
                              <w:t>© 202</w:t>
                            </w:r>
                            <w:r w:rsidR="002D173E">
                              <w:t>4</w:t>
                            </w:r>
                            <w:r>
                              <w:t xml:space="preserve"> Ansa Raghunath,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3A9D4" id="_x0000_s1036" type="#_x0000_t202" style="position:absolute;margin-left:322.35pt;margin-top:537.2pt;width:223.15pt;height:20.2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" filled="f" stroked="f" strokeweight=".5pt">
                <v:textbox>
                  <w:txbxContent>
                    <w:p w14:paraId="59ADB934" w14:textId="7FFBC0AE" w:rsidR="00491309" w:rsidRDefault="00491309">
                      <w:r>
                        <w:t>© 202</w:t>
                      </w:r>
                      <w:r w:rsidR="002D173E">
                        <w:t>4</w:t>
                      </w:r>
                      <w:r>
                        <w:t xml:space="preserve"> Ansa Raghunath, All Rights Reserved</w:t>
                      </w:r>
                    </w:p>
                  </w:txbxContent>
                </v:textbox>
              </v:shape>
            </w:pict>
          </mc:Fallback>
        </mc:AlternateContent>
      </w:r>
      <w:r w:rsidR="002D173E">
        <w:rPr>
          <w:noProof/>
        </w:rPr>
        <w:drawing>
          <wp:anchor distT="0" distB="0" distL="114300" distR="114300" simplePos="0" relativeHeight="251687936" behindDoc="0" locked="0" layoutInCell="1" allowOverlap="1" wp14:anchorId="4DD34B49" wp14:editId="352E5079">
            <wp:simplePos x="0" y="0"/>
            <wp:positionH relativeFrom="margin">
              <wp:posOffset>3555365</wp:posOffset>
            </wp:positionH>
            <wp:positionV relativeFrom="paragraph">
              <wp:posOffset>88900</wp:posOffset>
            </wp:positionV>
            <wp:extent cx="1328965" cy="1409700"/>
            <wp:effectExtent l="0" t="0" r="0" b="0"/>
            <wp:wrapNone/>
            <wp:docPr id="1874607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714" name="Picture 18746077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965" cy="1409700"/>
                    </a:xfrm>
                    <a:prstGeom prst="rect">
                      <a:avLst/>
                    </a:prstGeom>
                  </pic:spPr>
                </pic:pic>
              </a:graphicData>
            </a:graphic>
            <wp14:sizeRelH relativeFrom="margin">
              <wp14:pctWidth>0</wp14:pctWidth>
            </wp14:sizeRelH>
            <wp14:sizeRelV relativeFrom="margin">
              <wp14:pctHeight>0</wp14:pctHeight>
            </wp14:sizeRelV>
          </wp:anchor>
        </w:drawing>
      </w:r>
      <w:r w:rsidR="002D173E">
        <w:rPr>
          <w:noProof/>
        </w:rPr>
        <mc:AlternateContent>
          <mc:Choice Requires="wps">
            <w:drawing>
              <wp:anchor distT="45720" distB="45720" distL="114300" distR="114300" simplePos="0" relativeHeight="251675648" behindDoc="0" locked="0" layoutInCell="1" allowOverlap="1" wp14:anchorId="6FF063AC" wp14:editId="6A8CF734">
                <wp:simplePos x="0" y="0"/>
                <wp:positionH relativeFrom="column">
                  <wp:posOffset>165100</wp:posOffset>
                </wp:positionH>
                <wp:positionV relativeFrom="paragraph">
                  <wp:posOffset>92075</wp:posOffset>
                </wp:positionV>
                <wp:extent cx="31718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noFill/>
                        <a:ln w="9525">
                          <a:noFill/>
                          <a:miter lim="800000"/>
                          <a:headEnd/>
                          <a:tailEnd/>
                        </a:ln>
                      </wps:spPr>
                      <wps:txbx>
                        <w:txbxContent>
                          <w:p w14:paraId="6948A92E" w14:textId="7C8E65C9" w:rsidR="00456217" w:rsidRDefault="00456217" w:rsidP="00456217">
                            <w:r>
                              <w:t xml:space="preserve">We are in world where computers can </w:t>
                            </w:r>
                            <w:r w:rsidR="000F55BE">
                              <w:t>make children’s</w:t>
                            </w:r>
                            <w:r>
                              <w:t xml:space="preserve"> imagination come to life. This book is an attempt by </w:t>
                            </w:r>
                            <w:r w:rsidR="002D173E">
                              <w:t>Ansa</w:t>
                            </w:r>
                            <w:r>
                              <w:t xml:space="preserve"> who wishes to be an author. </w:t>
                            </w:r>
                          </w:p>
                          <w:p w14:paraId="238F4113" w14:textId="74987B64" w:rsidR="00456217" w:rsidRDefault="00391DCF" w:rsidP="00456217">
                            <w:r>
                              <w:t xml:space="preserve">This is a holiday project for Ansa to </w:t>
                            </w:r>
                            <w:r w:rsidR="000B25D0">
                              <w:t xml:space="preserve">put her ideas to paper. </w:t>
                            </w:r>
                            <w:r>
                              <w:t>She wishes to make more books such as th</w:t>
                            </w:r>
                            <w:r w:rsidR="00957407">
                              <w:t>is</w:t>
                            </w:r>
                            <w:r>
                              <w:t xml:space="preserve"> which may teach and inspire small kids. </w:t>
                            </w:r>
                          </w:p>
                          <w:p w14:paraId="49C036F1" w14:textId="77777777" w:rsidR="00456217" w:rsidRDefault="00456217" w:rsidP="00456217">
                            <w:r>
                              <w:t>Email your feedback to ansa@duck.com</w:t>
                            </w:r>
                          </w:p>
                          <w:p w14:paraId="6D4D3651" w14:textId="091AEED2" w:rsidR="00491309" w:rsidRDefault="0049130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063AC" id="_x0000_s1037" type="#_x0000_t202" style="position:absolute;margin-left:13pt;margin-top:7.25pt;width:249.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" filled="f" stroked="f">
                <v:textbox style="mso-fit-shape-to-text:t">
                  <w:txbxContent>
                    <w:p w14:paraId="6948A92E" w14:textId="7C8E65C9" w:rsidR="00456217" w:rsidRDefault="00456217" w:rsidP="00456217">
                      <w:r>
                        <w:t xml:space="preserve">We are in world where computers can </w:t>
                      </w:r>
                      <w:r w:rsidR="000F55BE">
                        <w:t>make children’s</w:t>
                      </w:r>
                      <w:r>
                        <w:t xml:space="preserve"> imagination come to life. This book is an attempt by </w:t>
                      </w:r>
                      <w:r w:rsidR="002D173E">
                        <w:t>Ansa</w:t>
                      </w:r>
                      <w:r>
                        <w:t xml:space="preserve"> who wishes to be an author. </w:t>
                      </w:r>
                    </w:p>
                    <w:p w14:paraId="238F4113" w14:textId="74987B64" w:rsidR="00456217" w:rsidRDefault="00391DCF" w:rsidP="00456217">
                      <w:r>
                        <w:t xml:space="preserve">This is a holiday project for Ansa to </w:t>
                      </w:r>
                      <w:r w:rsidR="000B25D0">
                        <w:t xml:space="preserve">put her ideas to paper. </w:t>
                      </w:r>
                      <w:r>
                        <w:t>She wishes to make more books such as th</w:t>
                      </w:r>
                      <w:r w:rsidR="00957407">
                        <w:t>is</w:t>
                      </w:r>
                      <w:r>
                        <w:t xml:space="preserve"> which may teach and inspire small kids. </w:t>
                      </w:r>
                    </w:p>
                    <w:p w14:paraId="49C036F1" w14:textId="77777777" w:rsidR="00456217" w:rsidRDefault="00456217" w:rsidP="00456217">
                      <w:r>
                        <w:t>Email your feedback to ansa@duck.com</w:t>
                      </w:r>
                    </w:p>
                    <w:p w14:paraId="6D4D3651" w14:textId="091AEED2" w:rsidR="00491309" w:rsidRDefault="00491309"/>
                  </w:txbxContent>
                </v:textbox>
              </v:shape>
            </w:pict>
          </mc:Fallback>
        </mc:AlternateContent>
      </w:r>
      <w:r w:rsidR="002D173E">
        <w:rPr>
          <w:noProof/>
        </w:rPr>
        <w:drawing>
          <wp:inline distT="0" distB="0" distL="0" distR="0" wp14:anchorId="1C0BD40E" wp14:editId="652E1931">
            <wp:extent cx="7315200" cy="7315200"/>
            <wp:effectExtent l="0" t="0" r="0" b="0"/>
            <wp:docPr id="9504802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BEBA8EAE-BF5A-486C-A8C5-ECC9F3942E4B}">
                          <a14:imgProps xmlns:a14="http://schemas.microsoft.com/office/drawing/2010/main">
                            <a14:imgLayer r:embed="rId7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p>
    <w:sectPr w:rsidR="00DA0017" w:rsidSect="002D0BF0">
      <w:footerReference w:type="default" r:id="rId78"/>
      <w:pgSz w:w="10800" w:h="10800" w:orient="landscape"/>
      <w:pgMar w:top="0" w:right="0" w:bottom="0" w:left="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60B52" w14:textId="77777777" w:rsidR="00DC59C5" w:rsidRDefault="00DC59C5" w:rsidP="00297FE3">
      <w:pPr>
        <w:spacing w:after="0" w:line="240" w:lineRule="auto"/>
      </w:pPr>
      <w:r>
        <w:separator/>
      </w:r>
    </w:p>
  </w:endnote>
  <w:endnote w:type="continuationSeparator" w:id="0">
    <w:p w14:paraId="56EE2D2D" w14:textId="77777777" w:rsidR="00DC59C5" w:rsidRDefault="00DC59C5" w:rsidP="00297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ndara">
    <w:panose1 w:val="020E0502030303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Arial Rounded MT Bold">
    <w:panose1 w:val="020F0704030504030204"/>
    <w:charset w:val="00"/>
    <w:family w:val="swiss"/>
    <w:pitch w:val="variable"/>
    <w:sig w:usb0="00000003" w:usb1="00000000" w:usb2="00000000" w:usb3="00000000" w:csb0="00000001" w:csb1="00000000"/>
  </w:font>
  <w:font w:name="Biome Light">
    <w:charset w:val="00"/>
    <w:family w:val="swiss"/>
    <w:pitch w:val="variable"/>
    <w:sig w:usb0="A11526FF" w:usb1="8000000A" w:usb2="00010000"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0CCCF" w14:textId="28C9356B" w:rsidR="00B4571A" w:rsidRPr="00D41EDE" w:rsidRDefault="00B4571A"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65CFC" w14:textId="50029DCE" w:rsidR="00B826B7" w:rsidRPr="00D41EDE" w:rsidRDefault="00B826B7"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2DDCB" w14:textId="5E195F5D" w:rsidR="00B826B7" w:rsidRPr="00D41EDE" w:rsidRDefault="00B826B7" w:rsidP="007F3BF0">
    <w:pPr>
      <w:tabs>
        <w:tab w:val="center" w:pos="4550"/>
        <w:tab w:val="left" w:pos="5818"/>
      </w:tabs>
      <w:ind w:right="260"/>
      <w:jc w:val="right"/>
      <w:rPr>
        <w:rFonts w:ascii="Times New Roman" w:hAnsi="Times New Roman" w:cs="Times New Roman"/>
        <w:color w:val="000000" w:themeColor="text2" w:themeShade="8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4C400" w14:textId="77777777" w:rsidR="00DC59C5" w:rsidRDefault="00DC59C5" w:rsidP="00297FE3">
      <w:pPr>
        <w:spacing w:after="0" w:line="240" w:lineRule="auto"/>
      </w:pPr>
      <w:r>
        <w:separator/>
      </w:r>
    </w:p>
  </w:footnote>
  <w:footnote w:type="continuationSeparator" w:id="0">
    <w:p w14:paraId="5A529E65" w14:textId="77777777" w:rsidR="00DC59C5" w:rsidRDefault="00DC59C5" w:rsidP="00297FE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mirrorMargin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bookFoldPrintingSheets w:val="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253"/>
    <w:rsid w:val="000076B3"/>
    <w:rsid w:val="000120E5"/>
    <w:rsid w:val="00061203"/>
    <w:rsid w:val="000B25D0"/>
    <w:rsid w:val="000E0656"/>
    <w:rsid w:val="000F55BE"/>
    <w:rsid w:val="001242E7"/>
    <w:rsid w:val="00124751"/>
    <w:rsid w:val="001A0AC8"/>
    <w:rsid w:val="001C3DC4"/>
    <w:rsid w:val="001D763D"/>
    <w:rsid w:val="0020598C"/>
    <w:rsid w:val="00297FE3"/>
    <w:rsid w:val="002B00F0"/>
    <w:rsid w:val="002D0BF0"/>
    <w:rsid w:val="002D173E"/>
    <w:rsid w:val="002D4B56"/>
    <w:rsid w:val="00326253"/>
    <w:rsid w:val="00336678"/>
    <w:rsid w:val="00343E36"/>
    <w:rsid w:val="003442CD"/>
    <w:rsid w:val="00371439"/>
    <w:rsid w:val="00383DF1"/>
    <w:rsid w:val="003851CA"/>
    <w:rsid w:val="00391DCF"/>
    <w:rsid w:val="00395354"/>
    <w:rsid w:val="003A337A"/>
    <w:rsid w:val="00403870"/>
    <w:rsid w:val="00425662"/>
    <w:rsid w:val="00456217"/>
    <w:rsid w:val="004821E7"/>
    <w:rsid w:val="00491309"/>
    <w:rsid w:val="004A3ACB"/>
    <w:rsid w:val="004B3F7F"/>
    <w:rsid w:val="004D7BC2"/>
    <w:rsid w:val="004F582B"/>
    <w:rsid w:val="005065F3"/>
    <w:rsid w:val="00510F57"/>
    <w:rsid w:val="00555499"/>
    <w:rsid w:val="00567AE2"/>
    <w:rsid w:val="00592D2E"/>
    <w:rsid w:val="005A1497"/>
    <w:rsid w:val="005A76DF"/>
    <w:rsid w:val="005B4CDA"/>
    <w:rsid w:val="005C4EF2"/>
    <w:rsid w:val="005E295B"/>
    <w:rsid w:val="005F1034"/>
    <w:rsid w:val="00600AC2"/>
    <w:rsid w:val="00650B47"/>
    <w:rsid w:val="00653413"/>
    <w:rsid w:val="00663883"/>
    <w:rsid w:val="006E0FFA"/>
    <w:rsid w:val="00797856"/>
    <w:rsid w:val="007D158B"/>
    <w:rsid w:val="007F3BF0"/>
    <w:rsid w:val="008165F2"/>
    <w:rsid w:val="008759B7"/>
    <w:rsid w:val="00884C61"/>
    <w:rsid w:val="00897827"/>
    <w:rsid w:val="008C062D"/>
    <w:rsid w:val="008C572F"/>
    <w:rsid w:val="008C710D"/>
    <w:rsid w:val="00917476"/>
    <w:rsid w:val="00957407"/>
    <w:rsid w:val="00996651"/>
    <w:rsid w:val="009B712B"/>
    <w:rsid w:val="00A50A2E"/>
    <w:rsid w:val="00A72923"/>
    <w:rsid w:val="00A94689"/>
    <w:rsid w:val="00AB27E2"/>
    <w:rsid w:val="00AE0EC6"/>
    <w:rsid w:val="00AE175C"/>
    <w:rsid w:val="00B4144B"/>
    <w:rsid w:val="00B4186B"/>
    <w:rsid w:val="00B4571A"/>
    <w:rsid w:val="00B826B7"/>
    <w:rsid w:val="00BB7D07"/>
    <w:rsid w:val="00BF6087"/>
    <w:rsid w:val="00C665ED"/>
    <w:rsid w:val="00C66DF7"/>
    <w:rsid w:val="00CC315A"/>
    <w:rsid w:val="00CD7194"/>
    <w:rsid w:val="00CF264A"/>
    <w:rsid w:val="00D06009"/>
    <w:rsid w:val="00D10C3D"/>
    <w:rsid w:val="00D143FD"/>
    <w:rsid w:val="00D341D3"/>
    <w:rsid w:val="00D41EDE"/>
    <w:rsid w:val="00D80B56"/>
    <w:rsid w:val="00DA0017"/>
    <w:rsid w:val="00DC1F37"/>
    <w:rsid w:val="00DC59C5"/>
    <w:rsid w:val="00DE6AD8"/>
    <w:rsid w:val="00E008C8"/>
    <w:rsid w:val="00E773A6"/>
    <w:rsid w:val="00E8625B"/>
    <w:rsid w:val="00EF6736"/>
    <w:rsid w:val="00F333BC"/>
    <w:rsid w:val="00F34223"/>
    <w:rsid w:val="00F43608"/>
    <w:rsid w:val="00F71F7D"/>
    <w:rsid w:val="00F95559"/>
    <w:rsid w:val="00FC0790"/>
    <w:rsid w:val="00FD249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EFF35B"/>
  <w14:defaultImageDpi w14:val="32767"/>
  <w15:chartTrackingRefBased/>
  <w15:docId w15:val="{F07FA560-0FD9-4416-8CFA-AE7BE4E67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5ED"/>
  </w:style>
  <w:style w:type="paragraph" w:styleId="Heading1">
    <w:name w:val="heading 1"/>
    <w:basedOn w:val="Normal"/>
    <w:next w:val="Normal"/>
    <w:link w:val="Heading1Char"/>
    <w:uiPriority w:val="9"/>
    <w:qFormat/>
    <w:rsid w:val="00C665ED"/>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semiHidden/>
    <w:unhideWhenUsed/>
    <w:qFormat/>
    <w:rsid w:val="00C665ED"/>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C665ED"/>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C665ED"/>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semiHidden/>
    <w:unhideWhenUsed/>
    <w:qFormat/>
    <w:rsid w:val="00C665ED"/>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C665ED"/>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C665ED"/>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C665ED"/>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C665ED"/>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7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FE3"/>
  </w:style>
  <w:style w:type="paragraph" w:styleId="Footer">
    <w:name w:val="footer"/>
    <w:basedOn w:val="Normal"/>
    <w:link w:val="FooterChar"/>
    <w:uiPriority w:val="99"/>
    <w:unhideWhenUsed/>
    <w:rsid w:val="00297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FE3"/>
  </w:style>
  <w:style w:type="character" w:customStyle="1" w:styleId="Heading1Char">
    <w:name w:val="Heading 1 Char"/>
    <w:basedOn w:val="DefaultParagraphFont"/>
    <w:link w:val="Heading1"/>
    <w:uiPriority w:val="9"/>
    <w:rsid w:val="00C665ED"/>
    <w:rPr>
      <w:rFonts w:asciiTheme="majorHAnsi" w:eastAsiaTheme="majorEastAsia" w:hAnsiTheme="majorHAnsi" w:cstheme="majorBidi"/>
      <w:color w:val="6E6E6E" w:themeColor="accent1" w:themeShade="80"/>
      <w:sz w:val="36"/>
      <w:szCs w:val="36"/>
    </w:rPr>
  </w:style>
  <w:style w:type="paragraph" w:styleId="Title">
    <w:name w:val="Title"/>
    <w:basedOn w:val="Normal"/>
    <w:next w:val="Normal"/>
    <w:link w:val="TitleChar"/>
    <w:uiPriority w:val="10"/>
    <w:qFormat/>
    <w:rsid w:val="00C665ED"/>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C665ED"/>
    <w:rPr>
      <w:rFonts w:asciiTheme="majorHAnsi" w:eastAsiaTheme="majorEastAsia" w:hAnsiTheme="majorHAnsi" w:cstheme="majorBidi"/>
      <w:caps/>
      <w:color w:val="000000" w:themeColor="text2"/>
      <w:spacing w:val="-15"/>
      <w:sz w:val="72"/>
      <w:szCs w:val="72"/>
    </w:rPr>
  </w:style>
  <w:style w:type="character" w:styleId="PlaceholderText">
    <w:name w:val="Placeholder Text"/>
    <w:basedOn w:val="DefaultParagraphFont"/>
    <w:uiPriority w:val="99"/>
    <w:semiHidden/>
    <w:rsid w:val="0020598C"/>
    <w:rPr>
      <w:color w:val="808080"/>
    </w:rPr>
  </w:style>
  <w:style w:type="paragraph" w:styleId="NoSpacing">
    <w:name w:val="No Spacing"/>
    <w:link w:val="NoSpacingChar"/>
    <w:uiPriority w:val="1"/>
    <w:qFormat/>
    <w:rsid w:val="00C665ED"/>
    <w:pPr>
      <w:spacing w:after="0" w:line="240" w:lineRule="auto"/>
    </w:pPr>
  </w:style>
  <w:style w:type="character" w:customStyle="1" w:styleId="NoSpacingChar">
    <w:name w:val="No Spacing Char"/>
    <w:basedOn w:val="DefaultParagraphFont"/>
    <w:link w:val="NoSpacing"/>
    <w:uiPriority w:val="1"/>
    <w:rsid w:val="00DA0017"/>
  </w:style>
  <w:style w:type="character" w:customStyle="1" w:styleId="Heading2Char">
    <w:name w:val="Heading 2 Char"/>
    <w:basedOn w:val="DefaultParagraphFont"/>
    <w:link w:val="Heading2"/>
    <w:uiPriority w:val="9"/>
    <w:semiHidden/>
    <w:rsid w:val="00C665ED"/>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C665ED"/>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C665ED"/>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C665ED"/>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C665ED"/>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C665ED"/>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C665ED"/>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C665ED"/>
    <w:rPr>
      <w:rFonts w:asciiTheme="majorHAnsi" w:eastAsiaTheme="majorEastAsia" w:hAnsiTheme="majorHAnsi" w:cstheme="majorBidi"/>
      <w:i/>
      <w:iCs/>
      <w:color w:val="6E6E6E" w:themeColor="accent1" w:themeShade="80"/>
    </w:rPr>
  </w:style>
  <w:style w:type="paragraph" w:styleId="Caption">
    <w:name w:val="caption"/>
    <w:basedOn w:val="Normal"/>
    <w:next w:val="Normal"/>
    <w:uiPriority w:val="35"/>
    <w:semiHidden/>
    <w:unhideWhenUsed/>
    <w:qFormat/>
    <w:rsid w:val="00C665ED"/>
    <w:pPr>
      <w:spacing w:line="240" w:lineRule="auto"/>
    </w:pPr>
    <w:rPr>
      <w:b/>
      <w:bCs/>
      <w:smallCaps/>
      <w:color w:val="000000" w:themeColor="text2"/>
    </w:rPr>
  </w:style>
  <w:style w:type="paragraph" w:styleId="Subtitle">
    <w:name w:val="Subtitle"/>
    <w:basedOn w:val="Normal"/>
    <w:next w:val="Normal"/>
    <w:link w:val="SubtitleChar"/>
    <w:uiPriority w:val="11"/>
    <w:qFormat/>
    <w:rsid w:val="00C665ED"/>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C665ED"/>
    <w:rPr>
      <w:rFonts w:asciiTheme="majorHAnsi" w:eastAsiaTheme="majorEastAsia" w:hAnsiTheme="majorHAnsi" w:cstheme="majorBidi"/>
      <w:color w:val="DDDDDD" w:themeColor="accent1"/>
      <w:sz w:val="28"/>
      <w:szCs w:val="28"/>
    </w:rPr>
  </w:style>
  <w:style w:type="character" w:styleId="Strong">
    <w:name w:val="Strong"/>
    <w:basedOn w:val="DefaultParagraphFont"/>
    <w:uiPriority w:val="22"/>
    <w:qFormat/>
    <w:rsid w:val="00C665ED"/>
    <w:rPr>
      <w:b/>
      <w:bCs/>
    </w:rPr>
  </w:style>
  <w:style w:type="character" w:styleId="Emphasis">
    <w:name w:val="Emphasis"/>
    <w:basedOn w:val="DefaultParagraphFont"/>
    <w:uiPriority w:val="20"/>
    <w:qFormat/>
    <w:rsid w:val="00C665ED"/>
    <w:rPr>
      <w:i/>
      <w:iCs/>
    </w:rPr>
  </w:style>
  <w:style w:type="paragraph" w:styleId="Quote">
    <w:name w:val="Quote"/>
    <w:basedOn w:val="Normal"/>
    <w:next w:val="Normal"/>
    <w:link w:val="QuoteChar"/>
    <w:uiPriority w:val="29"/>
    <w:qFormat/>
    <w:rsid w:val="00C665ED"/>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C665ED"/>
    <w:rPr>
      <w:color w:val="000000" w:themeColor="text2"/>
      <w:sz w:val="24"/>
      <w:szCs w:val="24"/>
    </w:rPr>
  </w:style>
  <w:style w:type="paragraph" w:styleId="IntenseQuote">
    <w:name w:val="Intense Quote"/>
    <w:basedOn w:val="Normal"/>
    <w:next w:val="Normal"/>
    <w:link w:val="IntenseQuoteChar"/>
    <w:uiPriority w:val="30"/>
    <w:qFormat/>
    <w:rsid w:val="00C665ED"/>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C665ED"/>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C665ED"/>
    <w:rPr>
      <w:i/>
      <w:iCs/>
      <w:color w:val="595959" w:themeColor="text1" w:themeTint="A6"/>
    </w:rPr>
  </w:style>
  <w:style w:type="character" w:styleId="IntenseEmphasis">
    <w:name w:val="Intense Emphasis"/>
    <w:basedOn w:val="DefaultParagraphFont"/>
    <w:uiPriority w:val="21"/>
    <w:qFormat/>
    <w:rsid w:val="00C665ED"/>
    <w:rPr>
      <w:b/>
      <w:bCs/>
      <w:i/>
      <w:iCs/>
    </w:rPr>
  </w:style>
  <w:style w:type="character" w:styleId="SubtleReference">
    <w:name w:val="Subtle Reference"/>
    <w:basedOn w:val="DefaultParagraphFont"/>
    <w:uiPriority w:val="31"/>
    <w:qFormat/>
    <w:rsid w:val="00C665E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665ED"/>
    <w:rPr>
      <w:b/>
      <w:bCs/>
      <w:smallCaps/>
      <w:color w:val="000000" w:themeColor="text2"/>
      <w:u w:val="single"/>
    </w:rPr>
  </w:style>
  <w:style w:type="character" w:styleId="BookTitle">
    <w:name w:val="Book Title"/>
    <w:basedOn w:val="DefaultParagraphFont"/>
    <w:uiPriority w:val="33"/>
    <w:qFormat/>
    <w:rsid w:val="00C665ED"/>
    <w:rPr>
      <w:b/>
      <w:bCs/>
      <w:smallCaps/>
      <w:spacing w:val="10"/>
    </w:rPr>
  </w:style>
  <w:style w:type="paragraph" w:styleId="TOCHeading">
    <w:name w:val="TOC Heading"/>
    <w:basedOn w:val="Heading1"/>
    <w:next w:val="Normal"/>
    <w:uiPriority w:val="39"/>
    <w:semiHidden/>
    <w:unhideWhenUsed/>
    <w:qFormat/>
    <w:rsid w:val="00C665E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microsoft.com/office/2007/relationships/hdphoto" Target="media/hdphoto1.wdp"/><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8.png"/><Relationship Id="rId1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07/relationships/hdphoto" Target="media/hdphoto3.wdp"/><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a\AppData\Roaming\Microsoft\Templates\Manga%20comic%20book.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b385d60f68dd989dca1fdc827799d853">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911b479caf7b199da365455750e4572"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F4A2D8-38F1-4278-BF56-8A5938F4BCBF}">
  <ds:schemaRefs>
    <ds:schemaRef ds:uri="http://schemas.openxmlformats.org/officeDocument/2006/bibliography"/>
  </ds:schemaRefs>
</ds:datastoreItem>
</file>

<file path=customXml/itemProps2.xml><?xml version="1.0" encoding="utf-8"?>
<ds:datastoreItem xmlns:ds="http://schemas.openxmlformats.org/officeDocument/2006/customXml" ds:itemID="{C5070387-3C40-4C2E-B29A-361DE04C284E}">
  <ds:schemaRefs>
    <ds:schemaRef ds:uri="http://schemas.microsoft.com/sharepoint/v3/contenttype/forms"/>
  </ds:schemaRefs>
</ds:datastoreItem>
</file>

<file path=customXml/itemProps3.xml><?xml version="1.0" encoding="utf-8"?>
<ds:datastoreItem xmlns:ds="http://schemas.openxmlformats.org/officeDocument/2006/customXml" ds:itemID="{E6245121-3BCA-4347-B1D7-8D9AF9179142}">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5D2357-91A3-4CD8-BC79-7F6D57B7E6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Manga comic book.dotx</Template>
  <TotalTime>197</TotalTime>
  <Pages>60</Pages>
  <Words>12</Words>
  <Characters>73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Super Helpers</vt:lpstr>
    </vt:vector>
  </TitlesOfParts>
  <Company/>
  <LinksUpToDate>false</LinksUpToDate>
  <CharactersWithSpaces>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 Helpers</dc:title>
  <dc:subject/>
  <dc:creator/>
  <cp:keywords/>
  <dc:description/>
  <cp:lastModifiedBy>Raghunath Rachabattuni</cp:lastModifiedBy>
  <cp:revision>3</cp:revision>
  <cp:lastPrinted>2025-05-21T16:07:00Z</cp:lastPrinted>
  <dcterms:created xsi:type="dcterms:W3CDTF">2023-10-21T15:16:00Z</dcterms:created>
  <dcterms:modified xsi:type="dcterms:W3CDTF">2025-05-21T16:08:00Z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